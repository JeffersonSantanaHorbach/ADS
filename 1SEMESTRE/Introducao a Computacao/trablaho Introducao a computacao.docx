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9B" w:rsidRDefault="00F1579B" w:rsidP="00F1579B"/>
    <w:p w:rsidR="001B1B17" w:rsidRDefault="001B1B17" w:rsidP="00F1579B"/>
    <w:p w:rsidR="00F1579B" w:rsidRDefault="00F1579B" w:rsidP="00F1579B"/>
    <w:p w:rsidR="001B1B17" w:rsidRDefault="001B1B17">
      <w:pPr>
        <w:pStyle w:val="CabealhodoSumrio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id w:val="156984334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F1579B" w:rsidRPr="001B1B17" w:rsidRDefault="00F1579B">
          <w:pPr>
            <w:pStyle w:val="CabealhodoSumrio"/>
            <w:rPr>
              <w:rFonts w:asciiTheme="minorHAnsi" w:hAnsiTheme="minorHAnsi" w:cstheme="minorHAnsi"/>
            </w:rPr>
          </w:pPr>
          <w:r w:rsidRPr="001B1B17">
            <w:rPr>
              <w:rFonts w:asciiTheme="minorHAnsi" w:hAnsiTheme="minorHAnsi" w:cstheme="minorHAnsi"/>
            </w:rPr>
            <w:t>Sumário</w:t>
          </w:r>
        </w:p>
        <w:p w:rsidR="002936D5" w:rsidRPr="001B1B17" w:rsidRDefault="00E945C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r w:rsidRPr="001B1B17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="00F1579B" w:rsidRPr="001B1B17">
            <w:rPr>
              <w:rFonts w:asciiTheme="minorHAnsi" w:hAnsiTheme="minorHAnsi" w:cstheme="minorHAnsi"/>
              <w:sz w:val="28"/>
              <w:szCs w:val="28"/>
            </w:rPr>
            <w:instrText xml:space="preserve"> TOC \o "1-3" \h \z \u </w:instrText>
          </w:r>
          <w:r w:rsidRPr="001B1B17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hyperlink w:anchor="_Toc33994370" w:history="1">
            <w:r w:rsidR="002936D5" w:rsidRPr="001B1B17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I</w:t>
            </w:r>
            <w:r w:rsidR="002936D5" w:rsidRPr="001B1B17">
              <w:rPr>
                <w:rStyle w:val="Hyperlink"/>
                <w:rFonts w:asciiTheme="minorHAnsi" w:hAnsiTheme="minorHAnsi" w:cstheme="minorHAnsi"/>
                <w:i/>
                <w:noProof/>
                <w:sz w:val="28"/>
                <w:szCs w:val="28"/>
              </w:rPr>
              <w:t>ntrodução</w:t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_Toc33994370 \h </w:instrText>
            </w:r>
            <w:r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B1B17" w:rsidRDefault="009636D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71" w:history="1">
            <w:r w:rsidR="002936D5" w:rsidRPr="001B1B17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Computador</w:t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_Toc33994371 \h </w:instrTex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B1B17" w:rsidRDefault="009636D5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72" w:history="1">
            <w:r w:rsidR="002936D5" w:rsidRPr="001B1B17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Conceito</w:t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_Toc33994372 \h </w:instrTex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B1B17" w:rsidRDefault="009636D5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73" w:history="1">
            <w:r w:rsidR="002936D5" w:rsidRPr="001B1B17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Analógico e Digital</w:t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_Toc33994373 \h </w:instrTex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B1B17" w:rsidRDefault="009636D5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74" w:history="1">
            <w:r w:rsidR="002936D5" w:rsidRPr="001B1B17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Cronologia</w:t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_Toc33994374 \h </w:instrTex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B1B17" w:rsidRDefault="009636D5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75" w:history="1">
            <w:r w:rsidR="002936D5" w:rsidRPr="001B1B17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Composição, Hardware e Software</w:t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_Toc33994375 \h </w:instrTex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B1B17" w:rsidRDefault="009636D5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76" w:history="1">
            <w:r w:rsidR="002936D5" w:rsidRPr="001B1B17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Processamento</w:t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_Toc33994376 \h </w:instrTex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B1B17" w:rsidRDefault="009636D5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77" w:history="1">
            <w:r w:rsidR="002936D5" w:rsidRPr="001B1B17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Memória</w:t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_Toc33994377 \h </w:instrTex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B1B17" w:rsidRDefault="001B1B1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r w:rsidRPr="001B1B17">
            <w:rPr>
              <w:rFonts w:asciiTheme="minorHAnsi" w:hAnsiTheme="minorHAnsi" w:cstheme="minorHAnsi"/>
              <w:sz w:val="28"/>
              <w:szCs w:val="28"/>
            </w:rPr>
            <w:t xml:space="preserve">    </w:t>
          </w:r>
          <w:hyperlink w:anchor="_Toc33994378" w:history="1">
            <w:r w:rsidR="002936D5" w:rsidRPr="001B1B17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Breve Histórico - Evolução</w:t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_Toc33994378 \h </w:instrTex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B1B17" w:rsidRDefault="001B1B1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r w:rsidRPr="001B1B17">
            <w:rPr>
              <w:rFonts w:asciiTheme="minorHAnsi" w:hAnsiTheme="minorHAnsi" w:cstheme="minorHAnsi"/>
              <w:sz w:val="28"/>
              <w:szCs w:val="28"/>
            </w:rPr>
            <w:t xml:space="preserve">    </w:t>
          </w:r>
          <w:hyperlink w:anchor="_Toc33994379" w:history="1">
            <w:r w:rsidR="002936D5" w:rsidRPr="001B1B17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Classificação dos Computadores</w:t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_Toc33994379 \h </w:instrTex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B1B17" w:rsidRDefault="009636D5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80" w:history="1">
            <w:r w:rsidR="002936D5" w:rsidRPr="001B1B17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1ª Geração</w:t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_Toc33994380 \h </w:instrTex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B1B17" w:rsidRDefault="009636D5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81" w:history="1">
            <w:r w:rsidR="002936D5" w:rsidRPr="001B1B17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2ª Geração</w:t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_Toc33994381 \h </w:instrTex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B1B17" w:rsidRDefault="009636D5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82" w:history="1">
            <w:r w:rsidR="002936D5" w:rsidRPr="001B1B17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3ª Geração</w:t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_Toc33994382 \h </w:instrTex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B1B17" w:rsidRDefault="009636D5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83" w:history="1">
            <w:r w:rsidR="002936D5" w:rsidRPr="001B1B17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4ª Geração</w:t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_Toc33994383 \h </w:instrTex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B1B17" w:rsidRDefault="009636D5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84" w:history="1">
            <w:r w:rsidR="002936D5" w:rsidRPr="001B1B17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5ª Geração</w:t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_Toc33994384 \h </w:instrTex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B1B17" w:rsidRDefault="009636D5" w:rsidP="001B1B17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85" w:history="1">
            <w:r w:rsidR="002936D5" w:rsidRPr="001B1B17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6ª Geração</w:t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_Toc33994385 \h </w:instrTex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B1B17" w:rsidRDefault="001B1B17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r w:rsidRPr="001B1B17">
            <w:rPr>
              <w:rFonts w:asciiTheme="minorHAnsi" w:hAnsiTheme="minorHAnsi" w:cstheme="minorHAnsi"/>
              <w:sz w:val="28"/>
              <w:szCs w:val="28"/>
            </w:rPr>
            <w:t>RAM à CACHE</w:t>
          </w:r>
          <w:hyperlink w:anchor="_Toc33994390" w:history="1"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_Toc33994390 \h </w:instrTex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3</w: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B1B17" w:rsidRDefault="001B1B17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r w:rsidRPr="001B1B17">
            <w:rPr>
              <w:rFonts w:asciiTheme="minorHAnsi" w:hAnsiTheme="minorHAnsi" w:cstheme="minorHAnsi"/>
              <w:sz w:val="28"/>
              <w:szCs w:val="28"/>
            </w:rPr>
            <w:t>Componentes Fundamentais do Computador</w:t>
          </w:r>
          <w:hyperlink w:anchor="_Toc33994391" w:history="1"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_Toc33994391 \h </w:instrTex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3</w: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B1B17" w:rsidRDefault="009636D5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92" w:history="1">
            <w:r w:rsidR="001B1B17" w:rsidRPr="001B1B17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Evolução do Software</w:t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_Toc33994392 \h </w:instrTex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3</w: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B1B17" w:rsidRDefault="009636D5" w:rsidP="001B1B17">
          <w:pPr>
            <w:pStyle w:val="Sumrio2"/>
            <w:rPr>
              <w:rFonts w:asciiTheme="minorHAnsi" w:hAnsiTheme="minorHAnsi" w:cstheme="minorHAnsi"/>
              <w:noProof/>
              <w:sz w:val="28"/>
              <w:szCs w:val="28"/>
            </w:rPr>
          </w:pPr>
          <w:hyperlink w:anchor="_Toc33994394" w:history="1">
            <w:r w:rsidR="001B1B17" w:rsidRPr="001B1B17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Resenha</w:t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_Toc33994394 \h </w:instrTex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3</w:t>
            </w:r>
            <w:r w:rsidR="00E945C2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B17" w:rsidRPr="001B1B17" w:rsidRDefault="009636D5" w:rsidP="001B1B17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92" w:history="1">
            <w:r w:rsidR="001B1B17" w:rsidRPr="001B1B17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Mural de Curiosidades</w:t>
            </w:r>
            <w:r w:rsidR="001B1B17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1B1B17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1B1B17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_Toc33994392 \h </w:instrText>
            </w:r>
            <w:r w:rsidR="001B1B17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1B1B17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1B1B17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3</w:t>
            </w:r>
            <w:r w:rsidR="001B1B17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B17" w:rsidRPr="001B1B17" w:rsidRDefault="009636D5" w:rsidP="001B1B17">
          <w:pPr>
            <w:pStyle w:val="Sumrio2"/>
            <w:rPr>
              <w:rFonts w:asciiTheme="minorHAnsi" w:hAnsiTheme="minorHAnsi" w:cstheme="minorHAnsi"/>
              <w:noProof/>
              <w:color w:val="0000FF"/>
              <w:sz w:val="28"/>
              <w:szCs w:val="28"/>
              <w:u w:val="single"/>
            </w:rPr>
          </w:pPr>
          <w:hyperlink w:anchor="_Toc33994394" w:history="1">
            <w:r w:rsidR="001B1B17" w:rsidRPr="001B1B17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Bibliografia</w:t>
            </w:r>
            <w:r w:rsidR="001B1B17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1B1B17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1B1B17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_Toc33994394 \h </w:instrText>
            </w:r>
            <w:r w:rsidR="001B1B17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1B1B17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1B1B17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3</w:t>
            </w:r>
            <w:r w:rsidR="001B1B17" w:rsidRPr="001B1B17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B17" w:rsidRPr="001B1B17" w:rsidRDefault="001B1B17" w:rsidP="001B1B17">
          <w:pPr>
            <w:rPr>
              <w:sz w:val="28"/>
              <w:szCs w:val="28"/>
              <w:lang w:val="en-US"/>
            </w:rPr>
          </w:pPr>
        </w:p>
        <w:p w:rsidR="00F1579B" w:rsidRPr="001B1B17" w:rsidRDefault="00E945C2">
          <w:pPr>
            <w:rPr>
              <w:rFonts w:asciiTheme="minorHAnsi" w:hAnsiTheme="minorHAnsi" w:cstheme="minorHAnsi"/>
              <w:sz w:val="28"/>
              <w:szCs w:val="28"/>
            </w:rPr>
          </w:pPr>
          <w:r w:rsidRPr="001B1B17">
            <w:rPr>
              <w:rFonts w:asciiTheme="minorHAnsi" w:hAnsiTheme="minorHAnsi"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:rsidR="00F1579B" w:rsidRPr="001B1B17" w:rsidRDefault="00F1579B" w:rsidP="00F1579B">
      <w:pPr>
        <w:rPr>
          <w:rFonts w:asciiTheme="minorHAnsi" w:hAnsiTheme="minorHAnsi" w:cstheme="minorHAnsi"/>
          <w:sz w:val="28"/>
          <w:szCs w:val="28"/>
        </w:rPr>
      </w:pPr>
    </w:p>
    <w:p w:rsidR="00F1579B" w:rsidRPr="001B1B17" w:rsidRDefault="00F1579B" w:rsidP="00F1579B">
      <w:pPr>
        <w:rPr>
          <w:rFonts w:asciiTheme="minorHAnsi" w:hAnsiTheme="minorHAnsi" w:cstheme="minorHAnsi"/>
          <w:sz w:val="28"/>
          <w:szCs w:val="28"/>
        </w:rPr>
      </w:pPr>
    </w:p>
    <w:p w:rsidR="00F02F69" w:rsidRPr="001B1B17" w:rsidRDefault="00F02F69" w:rsidP="00F02F69">
      <w:pPr>
        <w:rPr>
          <w:rFonts w:asciiTheme="minorHAnsi" w:hAnsiTheme="minorHAnsi" w:cstheme="minorHAnsi"/>
          <w:sz w:val="28"/>
          <w:szCs w:val="28"/>
        </w:rPr>
      </w:pPr>
    </w:p>
    <w:p w:rsidR="00F02F69" w:rsidRPr="001B1B17" w:rsidRDefault="00F02F69" w:rsidP="00F02F69">
      <w:pPr>
        <w:rPr>
          <w:rFonts w:asciiTheme="minorHAnsi" w:hAnsiTheme="minorHAnsi" w:cstheme="minorHAnsi"/>
          <w:sz w:val="28"/>
          <w:szCs w:val="28"/>
        </w:rPr>
      </w:pPr>
    </w:p>
    <w:p w:rsidR="00F02F69" w:rsidRPr="001B1B17" w:rsidRDefault="00F02F69" w:rsidP="00F02F69">
      <w:pPr>
        <w:pStyle w:val="Ttulo1"/>
        <w:keepLines w:val="0"/>
        <w:tabs>
          <w:tab w:val="num" w:pos="432"/>
        </w:tabs>
        <w:spacing w:before="0"/>
        <w:ind w:left="432" w:hanging="432"/>
        <w:rPr>
          <w:rFonts w:asciiTheme="minorHAnsi" w:hAnsiTheme="minorHAnsi" w:cstheme="minorHAnsi"/>
          <w:sz w:val="24"/>
          <w:szCs w:val="24"/>
        </w:rPr>
      </w:pPr>
      <w:bookmarkStart w:id="0" w:name="_Toc40037897"/>
      <w:r w:rsidRPr="001B1B17">
        <w:rPr>
          <w:rFonts w:asciiTheme="minorHAnsi" w:hAnsiTheme="minorHAnsi" w:cstheme="minorHAnsi"/>
        </w:rPr>
        <w:br w:type="page"/>
      </w:r>
      <w:bookmarkStart w:id="1" w:name="_Toc304754461"/>
      <w:bookmarkStart w:id="2" w:name="_Toc33994370"/>
      <w:r w:rsidR="009F1070" w:rsidRPr="001B1B17">
        <w:rPr>
          <w:rFonts w:asciiTheme="minorHAnsi" w:hAnsiTheme="minorHAnsi" w:cstheme="minorHAnsi"/>
          <w:sz w:val="24"/>
          <w:szCs w:val="24"/>
        </w:rPr>
        <w:lastRenderedPageBreak/>
        <w:t>I</w:t>
      </w:r>
      <w:r w:rsidR="009F1070" w:rsidRPr="001B1B17">
        <w:rPr>
          <w:rFonts w:asciiTheme="minorHAnsi" w:hAnsiTheme="minorHAnsi" w:cstheme="minorHAnsi"/>
          <w:i/>
          <w:sz w:val="24"/>
          <w:szCs w:val="24"/>
        </w:rPr>
        <w:t>ntrodução</w:t>
      </w:r>
      <w:bookmarkEnd w:id="0"/>
      <w:bookmarkEnd w:id="1"/>
      <w:bookmarkEnd w:id="2"/>
    </w:p>
    <w:p w:rsidR="00F02F69" w:rsidRPr="001B1B17" w:rsidRDefault="00F02F69" w:rsidP="00F02F69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CE2B63" w:rsidRPr="001B1B17" w:rsidRDefault="00CE2B63" w:rsidP="00F02F69">
      <w:pPr>
        <w:jc w:val="both"/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>Neste exemplar analisaremos a história completa dessa magnífica ferramenta que chamamos de computador, abordando todos os seus conceitos.</w:t>
      </w:r>
    </w:p>
    <w:p w:rsidR="00CE2B63" w:rsidRPr="001B1B17" w:rsidRDefault="00CE2B63" w:rsidP="00F02F69">
      <w:pPr>
        <w:jc w:val="both"/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>Vamos explorar a fundo todos os todos os seus componentes, inic</w:t>
      </w:r>
      <w:r w:rsidR="008C03FB" w:rsidRPr="001B1B17">
        <w:rPr>
          <w:rFonts w:asciiTheme="minorHAnsi" w:hAnsiTheme="minorHAnsi" w:cstheme="minorHAnsi"/>
          <w:sz w:val="24"/>
          <w:szCs w:val="24"/>
        </w:rPr>
        <w:t>i</w:t>
      </w:r>
      <w:r w:rsidR="001B1B17">
        <w:rPr>
          <w:rFonts w:asciiTheme="minorHAnsi" w:hAnsiTheme="minorHAnsi" w:cstheme="minorHAnsi"/>
          <w:sz w:val="24"/>
          <w:szCs w:val="24"/>
        </w:rPr>
        <w:t xml:space="preserve">ando pela unidade </w:t>
      </w:r>
      <w:r w:rsidRPr="001B1B17">
        <w:rPr>
          <w:rFonts w:asciiTheme="minorHAnsi" w:hAnsiTheme="minorHAnsi" w:cstheme="minorHAnsi"/>
          <w:sz w:val="24"/>
          <w:szCs w:val="24"/>
        </w:rPr>
        <w:t>central de processamento e desbravar o seu interior até chegarmos em Arquitetura RAM.</w:t>
      </w:r>
    </w:p>
    <w:p w:rsidR="00CE2B63" w:rsidRPr="001B1B17" w:rsidRDefault="00CE2B63" w:rsidP="00F02F69">
      <w:pPr>
        <w:jc w:val="both"/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>Mergulharemos na história do computador para aprender um pouco mai</w:t>
      </w:r>
      <w:r w:rsidR="000C75BD" w:rsidRPr="001B1B17">
        <w:rPr>
          <w:rFonts w:asciiTheme="minorHAnsi" w:hAnsiTheme="minorHAnsi" w:cstheme="minorHAnsi"/>
          <w:sz w:val="24"/>
          <w:szCs w:val="24"/>
        </w:rPr>
        <w:t>s sobre esse dispositivo tão útil</w:t>
      </w:r>
      <w:r w:rsidRPr="001B1B17">
        <w:rPr>
          <w:rFonts w:asciiTheme="minorHAnsi" w:hAnsiTheme="minorHAnsi" w:cstheme="minorHAnsi"/>
          <w:sz w:val="24"/>
          <w:szCs w:val="24"/>
        </w:rPr>
        <w:t xml:space="preserve"> em nossos dias. </w:t>
      </w:r>
    </w:p>
    <w:p w:rsidR="006B6A3D" w:rsidRPr="001B1B17" w:rsidRDefault="006B6A3D" w:rsidP="00F02F69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F02F69" w:rsidRPr="001B1B17" w:rsidRDefault="009F1070" w:rsidP="009F1070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3" w:name="_Toc40037898"/>
      <w:bookmarkStart w:id="4" w:name="_Toc304754463"/>
      <w:bookmarkStart w:id="5" w:name="_Toc33994371"/>
      <w:r w:rsidRPr="001B1B17">
        <w:rPr>
          <w:rFonts w:asciiTheme="minorHAnsi" w:hAnsiTheme="minorHAnsi" w:cstheme="minorHAnsi"/>
          <w:sz w:val="24"/>
          <w:szCs w:val="24"/>
        </w:rPr>
        <w:t>Computador</w:t>
      </w:r>
      <w:bookmarkEnd w:id="3"/>
      <w:bookmarkEnd w:id="4"/>
      <w:bookmarkEnd w:id="5"/>
    </w:p>
    <w:p w:rsidR="00F02F69" w:rsidRPr="001B1B17" w:rsidRDefault="00F02F69" w:rsidP="00F02F69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B6A3D" w:rsidRPr="001B1B17" w:rsidRDefault="009F1070" w:rsidP="00AE499F">
      <w:pPr>
        <w:pStyle w:val="Ttulo2"/>
        <w:keepLines w:val="0"/>
        <w:numPr>
          <w:ilvl w:val="1"/>
          <w:numId w:val="0"/>
        </w:numPr>
        <w:tabs>
          <w:tab w:val="num" w:pos="576"/>
        </w:tabs>
        <w:spacing w:before="0"/>
        <w:ind w:left="576" w:hanging="576"/>
        <w:jc w:val="both"/>
        <w:rPr>
          <w:rFonts w:asciiTheme="minorHAnsi" w:hAnsiTheme="minorHAnsi" w:cstheme="minorHAnsi"/>
          <w:sz w:val="24"/>
          <w:szCs w:val="24"/>
        </w:rPr>
      </w:pPr>
      <w:bookmarkStart w:id="6" w:name="_Toc33994372"/>
      <w:r w:rsidRPr="001B1B17">
        <w:rPr>
          <w:rFonts w:asciiTheme="minorHAnsi" w:hAnsiTheme="minorHAnsi" w:cstheme="minorHAnsi"/>
          <w:sz w:val="24"/>
          <w:szCs w:val="24"/>
        </w:rPr>
        <w:t>Conceito</w:t>
      </w:r>
      <w:bookmarkEnd w:id="6"/>
    </w:p>
    <w:p w:rsidR="00755CEC" w:rsidRPr="001B1B17" w:rsidRDefault="00402ADB" w:rsidP="00402ADB">
      <w:pP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1B1B1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Segundo Fávero, 2011 </w:t>
      </w:r>
      <w:r w:rsidR="00015222" w:rsidRPr="001B1B17">
        <w:rPr>
          <w:rFonts w:asciiTheme="minorHAnsi" w:hAnsiTheme="minorHAnsi" w:cstheme="minorHAnsi"/>
          <w:color w:val="000000" w:themeColor="text1"/>
          <w:sz w:val="24"/>
          <w:szCs w:val="24"/>
        </w:rPr>
        <w:t>“</w:t>
      </w:r>
      <w:r w:rsidRPr="001B1B1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computador é uma máquina capaz de executar uma </w:t>
      </w:r>
      <w:r w:rsidR="001B1B17" w:rsidRPr="001B1B17">
        <w:rPr>
          <w:rFonts w:asciiTheme="minorHAnsi" w:hAnsiTheme="minorHAnsi" w:cstheme="minorHAnsi"/>
          <w:color w:val="000000" w:themeColor="text1"/>
          <w:sz w:val="24"/>
          <w:szCs w:val="24"/>
        </w:rPr>
        <w:t>sequência</w:t>
      </w:r>
      <w:r w:rsidR="001B1B1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 comandos </w:t>
      </w:r>
      <w:r w:rsidRPr="001B1B1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determinadas pelo homem, afim de solucionar uma determinada </w:t>
      </w:r>
      <w:r w:rsidR="001B1B17" w:rsidRPr="001B1B17">
        <w:rPr>
          <w:rFonts w:asciiTheme="minorHAnsi" w:hAnsiTheme="minorHAnsi" w:cstheme="minorHAnsi"/>
          <w:color w:val="000000" w:themeColor="text1"/>
          <w:sz w:val="24"/>
          <w:szCs w:val="24"/>
        </w:rPr>
        <w:t>necessidade”. Computador</w:t>
      </w:r>
      <w:r w:rsidR="00015222" w:rsidRPr="001B1B1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como </w:t>
      </w:r>
      <w:r w:rsidR="00015222" w:rsidRPr="001B1B17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máquina destinada ao processame</w:t>
      </w:r>
      <w:r w:rsidR="001B1B17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nto de dados, capaz de obedecer </w:t>
      </w:r>
      <w:r w:rsidR="001B1B17" w:rsidRPr="001B1B17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às</w:t>
      </w:r>
      <w:r w:rsidR="00015222" w:rsidRPr="001B1B17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instruções que visam produzir certas transformações nesses dados para alcançar um fim determinado</w:t>
      </w:r>
      <w:r w:rsidR="00755CEC" w:rsidRPr="001B1B17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(vivaolinux apud </w:t>
      </w:r>
      <w:r w:rsidR="00755CEC" w:rsidRPr="001B1B17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EEEEEE"/>
        </w:rPr>
        <w:t>Merovingio, 2015)</w:t>
      </w:r>
      <w:r w:rsidR="00015222" w:rsidRPr="001B1B17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636D39" w:rsidRPr="001B1B17" w:rsidRDefault="00636D39" w:rsidP="00402ADB">
      <w:pP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:rsidR="00402ADB" w:rsidRPr="001B1B17" w:rsidRDefault="00755CEC" w:rsidP="00402ADB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B1B17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Na minha visão </w:t>
      </w:r>
      <w:r w:rsidR="00636D39" w:rsidRPr="001B1B17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computador é uma ferramenta que auxilia em nossas</w:t>
      </w:r>
      <w:r w:rsidR="003014FB" w:rsidRPr="001B1B17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tarefas d</w:t>
      </w:r>
      <w:r w:rsidR="00636D39" w:rsidRPr="001B1B17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o cotidiano. Com uma evolução notável, </w:t>
      </w:r>
      <w:r w:rsidR="003014FB" w:rsidRPr="001B1B17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esse dispositivo tem tomado</w:t>
      </w:r>
      <w:r w:rsidR="00636D39" w:rsidRPr="001B1B17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conta de grandes empresas </w:t>
      </w:r>
      <w:r w:rsidR="003014FB" w:rsidRPr="001B1B17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que gerenciam suas tarefas através deles. Ao longo dos anos o computador tem ajudado significativamente a humanidade.</w:t>
      </w:r>
    </w:p>
    <w:p w:rsidR="00015222" w:rsidRPr="001B1B17" w:rsidRDefault="00015222" w:rsidP="00402ADB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02ADB" w:rsidRPr="001B1B17" w:rsidRDefault="00402ADB" w:rsidP="00402ADB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B1B1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Em concordância com essa tese o site </w:t>
      </w:r>
      <w:r w:rsidRPr="001B1B17">
        <w:rPr>
          <w:rFonts w:asciiTheme="minorHAnsi" w:hAnsiTheme="minorHAnsi" w:cstheme="minorHAnsi"/>
          <w:b/>
          <w:i/>
          <w:color w:val="000000" w:themeColor="text1"/>
        </w:rPr>
        <w:t>(</w:t>
      </w:r>
      <w:hyperlink r:id="rId8" w:history="1">
        <w:r w:rsidRPr="001B1B17">
          <w:rPr>
            <w:rStyle w:val="Hyperlink"/>
            <w:rFonts w:asciiTheme="minorHAnsi" w:hAnsiTheme="minorHAnsi" w:cstheme="minorHAnsi"/>
            <w:b/>
            <w:i/>
            <w:color w:val="000000" w:themeColor="text1"/>
          </w:rPr>
          <w:t>https://www.vivaolinux.com.br/artigo/O-usuario-o-computador-e-voce</w:t>
        </w:r>
      </w:hyperlink>
      <w:r w:rsidRPr="001B1B17">
        <w:rPr>
          <w:rFonts w:asciiTheme="minorHAnsi" w:hAnsiTheme="minorHAnsi" w:cstheme="minorHAnsi"/>
          <w:b/>
          <w:i/>
          <w:color w:val="000000" w:themeColor="text1"/>
        </w:rPr>
        <w:t xml:space="preserve">&gt; Acesso em: 09 de março, 2020 / publicado por </w:t>
      </w:r>
      <w:r w:rsidR="00D97F73" w:rsidRPr="001B1B17">
        <w:rPr>
          <w:rFonts w:asciiTheme="minorHAnsi" w:hAnsiTheme="minorHAnsi" w:cstheme="minorHAnsi"/>
          <w:b/>
          <w:i/>
          <w:color w:val="000000" w:themeColor="text1"/>
        </w:rPr>
        <w:t>(</w:t>
      </w:r>
      <w:r w:rsidR="00D97F73" w:rsidRPr="001B1B17">
        <w:rPr>
          <w:rFonts w:asciiTheme="minorHAnsi" w:hAnsiTheme="minorHAnsi" w:cstheme="minorHAnsi"/>
          <w:b/>
          <w:i/>
          <w:color w:val="000000" w:themeColor="text1"/>
          <w:shd w:val="clear" w:color="auto" w:fill="EEEEEE"/>
        </w:rPr>
        <w:t>Merovingio, 2015)</w:t>
      </w:r>
      <w:r w:rsidR="00D97F73" w:rsidRPr="001B1B17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EEEEEE"/>
        </w:rPr>
        <w:t xml:space="preserve"> </w:t>
      </w:r>
      <w:r w:rsidRPr="001B1B17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EEEEEE"/>
        </w:rPr>
        <w:t>r</w:t>
      </w:r>
      <w:r w:rsidRPr="001B1B1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efere-se ao computador como </w:t>
      </w:r>
      <w:r w:rsidRPr="001B1B17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máquina destinada ao processamento de dados, capaz de obedecer as instruções que visam produzir certas transformações nesses dados para alcançar um fim determinado. </w:t>
      </w:r>
    </w:p>
    <w:p w:rsidR="00402ADB" w:rsidRPr="001B1B17" w:rsidRDefault="00402ADB" w:rsidP="00402ADB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E499F" w:rsidRPr="001B1B17" w:rsidRDefault="00AE499F" w:rsidP="00AE499F">
      <w:pPr>
        <w:pStyle w:val="Ttulo2"/>
        <w:keepLines w:val="0"/>
        <w:numPr>
          <w:ilvl w:val="1"/>
          <w:numId w:val="0"/>
        </w:numPr>
        <w:tabs>
          <w:tab w:val="num" w:pos="576"/>
        </w:tabs>
        <w:spacing w:before="0"/>
        <w:ind w:left="576" w:hanging="576"/>
        <w:jc w:val="both"/>
        <w:rPr>
          <w:rFonts w:asciiTheme="minorHAnsi" w:hAnsiTheme="minorHAnsi" w:cstheme="minorHAnsi"/>
          <w:sz w:val="24"/>
          <w:szCs w:val="24"/>
        </w:rPr>
      </w:pPr>
      <w:bookmarkStart w:id="7" w:name="_Toc33994373"/>
      <w:r w:rsidRPr="001B1B17">
        <w:rPr>
          <w:rFonts w:asciiTheme="minorHAnsi" w:hAnsiTheme="minorHAnsi" w:cstheme="minorHAnsi"/>
          <w:sz w:val="24"/>
          <w:szCs w:val="24"/>
        </w:rPr>
        <w:t>Analógico e Digital</w:t>
      </w:r>
      <w:bookmarkEnd w:id="7"/>
    </w:p>
    <w:p w:rsidR="005D3462" w:rsidRPr="001B1B17" w:rsidRDefault="007C557B" w:rsidP="005D34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</w:rPr>
      </w:pPr>
      <w:r w:rsidRPr="001B1B17">
        <w:rPr>
          <w:rFonts w:asciiTheme="minorHAnsi" w:hAnsiTheme="minorHAnsi" w:cstheme="minorHAnsi"/>
        </w:rPr>
        <w:t xml:space="preserve">Analógico: </w:t>
      </w:r>
      <w:r w:rsidR="005D3462" w:rsidRPr="001B1B17">
        <w:rPr>
          <w:rFonts w:asciiTheme="minorHAnsi" w:hAnsiTheme="minorHAnsi" w:cstheme="minorHAnsi"/>
          <w:color w:val="333333"/>
        </w:rPr>
        <w:t>Um </w:t>
      </w:r>
      <w:r w:rsidR="005D3462" w:rsidRPr="001B1B17">
        <w:rPr>
          <w:rStyle w:val="Forte"/>
          <w:rFonts w:asciiTheme="minorHAnsi" w:hAnsiTheme="minorHAnsi" w:cstheme="minorHAnsi"/>
          <w:b w:val="0"/>
          <w:color w:val="333333"/>
          <w:bdr w:val="none" w:sz="0" w:space="0" w:color="auto" w:frame="1"/>
        </w:rPr>
        <w:t>computador analógico</w:t>
      </w:r>
      <w:r w:rsidR="005D3462" w:rsidRPr="001B1B17">
        <w:rPr>
          <w:rFonts w:asciiTheme="minorHAnsi" w:hAnsiTheme="minorHAnsi" w:cstheme="minorHAnsi"/>
          <w:b/>
          <w:color w:val="333333"/>
        </w:rPr>
        <w:t> </w:t>
      </w:r>
      <w:r w:rsidR="005D3462" w:rsidRPr="001B1B17">
        <w:rPr>
          <w:rFonts w:asciiTheme="minorHAnsi" w:hAnsiTheme="minorHAnsi" w:cstheme="minorHAnsi"/>
          <w:color w:val="333333"/>
        </w:rPr>
        <w:t>é aquele que pode executar vários cálculos ao mesmo tempo e pode lidar com frações infinitas de números.</w:t>
      </w:r>
    </w:p>
    <w:p w:rsidR="00AD63AA" w:rsidRPr="001B1B17" w:rsidRDefault="005D3462" w:rsidP="005D34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</w:rPr>
      </w:pPr>
      <w:r w:rsidRPr="001B1B17">
        <w:rPr>
          <w:rFonts w:asciiTheme="minorHAnsi" w:hAnsiTheme="minorHAnsi" w:cstheme="minorHAnsi"/>
          <w:color w:val="333333"/>
        </w:rPr>
        <w:t>O termo </w:t>
      </w:r>
      <w:r w:rsidRPr="001B1B17">
        <w:rPr>
          <w:rStyle w:val="Forte"/>
          <w:rFonts w:asciiTheme="minorHAnsi" w:hAnsiTheme="minorHAnsi" w:cstheme="minorHAnsi"/>
          <w:b w:val="0"/>
          <w:color w:val="333333"/>
          <w:bdr w:val="none" w:sz="0" w:space="0" w:color="auto" w:frame="1"/>
        </w:rPr>
        <w:t>análogo</w:t>
      </w:r>
      <w:r w:rsidRPr="001B1B17">
        <w:rPr>
          <w:rFonts w:asciiTheme="minorHAnsi" w:hAnsiTheme="minorHAnsi" w:cstheme="minorHAnsi"/>
          <w:b/>
          <w:color w:val="333333"/>
        </w:rPr>
        <w:t> </w:t>
      </w:r>
      <w:r w:rsidRPr="001B1B17">
        <w:rPr>
          <w:rFonts w:asciiTheme="minorHAnsi" w:hAnsiTheme="minorHAnsi" w:cstheme="minorHAnsi"/>
          <w:color w:val="333333"/>
        </w:rPr>
        <w:t>não se relaciona com a forma como o </w:t>
      </w:r>
      <w:r w:rsidRPr="001B1B17">
        <w:rPr>
          <w:rStyle w:val="Forte"/>
          <w:rFonts w:asciiTheme="minorHAnsi" w:hAnsiTheme="minorHAnsi" w:cstheme="minorHAnsi"/>
          <w:b w:val="0"/>
          <w:color w:val="333333"/>
          <w:bdr w:val="none" w:sz="0" w:space="0" w:color="auto" w:frame="1"/>
        </w:rPr>
        <w:t>computador</w:t>
      </w:r>
      <w:r w:rsidRPr="001B1B17">
        <w:rPr>
          <w:rFonts w:asciiTheme="minorHAnsi" w:hAnsiTheme="minorHAnsi" w:cstheme="minorHAnsi"/>
          <w:b/>
          <w:color w:val="333333"/>
        </w:rPr>
        <w:t> </w:t>
      </w:r>
      <w:r w:rsidRPr="001B1B17">
        <w:rPr>
          <w:rFonts w:asciiTheme="minorHAnsi" w:hAnsiTheme="minorHAnsi" w:cstheme="minorHAnsi"/>
          <w:color w:val="333333"/>
        </w:rPr>
        <w:t>é alimentado e é possível que esses computadores sejam eletrônicos.</w:t>
      </w:r>
    </w:p>
    <w:p w:rsidR="00AD63AA" w:rsidRPr="001B1B17" w:rsidRDefault="00AD63AA" w:rsidP="005D34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</w:rPr>
      </w:pPr>
    </w:p>
    <w:p w:rsidR="005D3462" w:rsidRPr="001B1B17" w:rsidRDefault="005D3462" w:rsidP="005D34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</w:rPr>
      </w:pPr>
      <w:r w:rsidRPr="001B1B17">
        <w:rPr>
          <w:rFonts w:asciiTheme="minorHAnsi" w:hAnsiTheme="minorHAnsi" w:cstheme="minorHAnsi"/>
          <w:color w:val="333333"/>
        </w:rPr>
        <w:t xml:space="preserve">Digital: </w:t>
      </w:r>
      <w:r w:rsidR="00AD63AA" w:rsidRPr="001B1B17">
        <w:rPr>
          <w:rFonts w:asciiTheme="minorHAnsi" w:hAnsiTheme="minorHAnsi" w:cstheme="minorHAnsi"/>
          <w:color w:val="222222"/>
          <w:shd w:val="clear" w:color="auto" w:fill="FFFFFF"/>
        </w:rPr>
        <w:t>são máquinas programáveis ​​que utilizam a tecnologia eletrônica para gerar os dados do processo e armazenar. Dados convertidos em números binários são medidos em "bits."</w:t>
      </w:r>
    </w:p>
    <w:p w:rsidR="00402ADB" w:rsidRPr="001B1B17" w:rsidRDefault="00402ADB" w:rsidP="00402ADB">
      <w:pPr>
        <w:rPr>
          <w:rFonts w:asciiTheme="minorHAnsi" w:hAnsiTheme="minorHAnsi" w:cstheme="minorHAnsi"/>
          <w:sz w:val="24"/>
          <w:szCs w:val="24"/>
        </w:rPr>
      </w:pPr>
    </w:p>
    <w:p w:rsidR="001B1B17" w:rsidRDefault="001B1B17" w:rsidP="001B1B17">
      <w:pPr>
        <w:pStyle w:val="Ttulo2"/>
        <w:keepLines w:val="0"/>
        <w:numPr>
          <w:ilvl w:val="1"/>
          <w:numId w:val="0"/>
        </w:numPr>
        <w:tabs>
          <w:tab w:val="num" w:pos="576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bookmarkStart w:id="8" w:name="_Toc33994374"/>
    </w:p>
    <w:p w:rsidR="00AE499F" w:rsidRPr="001B1B17" w:rsidRDefault="00AE499F" w:rsidP="001B1B17">
      <w:pPr>
        <w:pStyle w:val="Ttulo2"/>
        <w:keepLines w:val="0"/>
        <w:numPr>
          <w:ilvl w:val="1"/>
          <w:numId w:val="0"/>
        </w:numPr>
        <w:tabs>
          <w:tab w:val="num" w:pos="576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>Cronologia</w:t>
      </w:r>
      <w:bookmarkEnd w:id="8"/>
    </w:p>
    <w:p w:rsidR="00AD63AA" w:rsidRPr="001B1B17" w:rsidRDefault="00CE2B63" w:rsidP="00AD63AA">
      <w:pPr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</w:pPr>
      <w:r w:rsidRPr="001B1B17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*Em 1642, o francês Bleise Pascal desenvolveu o que pode ser chamado de primeira calculadora mecânica da História, a Máquina de Pascal, capaz apenas de somar e subtrair.</w:t>
      </w:r>
    </w:p>
    <w:p w:rsidR="00CE2B63" w:rsidRPr="001B1B17" w:rsidRDefault="00CE2B63" w:rsidP="00AD63AA">
      <w:pPr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</w:pPr>
    </w:p>
    <w:p w:rsidR="00CE2B63" w:rsidRPr="001B1B17" w:rsidRDefault="00CE2B63" w:rsidP="00AD63AA">
      <w:pPr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</w:pPr>
    </w:p>
    <w:p w:rsidR="00CE2B63" w:rsidRPr="001B1B17" w:rsidRDefault="00CE2B63" w:rsidP="00AD63AA">
      <w:pPr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</w:pPr>
      <w:r w:rsidRPr="001B1B17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lastRenderedPageBreak/>
        <w:t>*A Segunda Guerra Mundial foi um grande incentivo no desenvolvimento de computadores, visto que as máquinas estavam se tornando mais úteis em tarefas de desencriptação de mensagens inimigas e criação de novas armas mais inteligentes. Entre os projetos desenvolvidos nesse período, o que mais se destacou foi o Mark I, em 1944, criado pela Universidade de Harvard.</w:t>
      </w:r>
    </w:p>
    <w:p w:rsidR="00CE2B63" w:rsidRPr="001B1B17" w:rsidRDefault="00CE2B63" w:rsidP="00AD63AA">
      <w:pPr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</w:pPr>
    </w:p>
    <w:p w:rsidR="00CE2B63" w:rsidRPr="001B1B17" w:rsidRDefault="00A24F44" w:rsidP="00A24F44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</w:pPr>
      <w:r w:rsidRPr="001B1B17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Já na segunda geração um grande avan</w:t>
      </w:r>
      <w:r w:rsidR="00CE2B63" w:rsidRPr="001B1B17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ço o</w:t>
      </w:r>
      <w:r w:rsidRPr="001B1B17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correu em relação aos hardwares, um</w:t>
      </w:r>
      <w:r w:rsidR="00CE2B63" w:rsidRPr="001B1B17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a substituição das </w:t>
      </w:r>
      <w:r w:rsidRPr="001B1B17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válvulas eletrônicas por transistores, o que dimin</w:t>
      </w:r>
      <w:r w:rsidR="00CE2B63" w:rsidRPr="001B1B17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u</w:t>
      </w:r>
      <w:r w:rsidRPr="001B1B17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iu e</w:t>
      </w:r>
      <w:r w:rsidR="00CE2B63" w:rsidRPr="001B1B17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mu</w:t>
      </w:r>
      <w:r w:rsidRPr="001B1B17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ito o tamanho das máquinas. O IBM</w:t>
      </w:r>
      <w:r w:rsidR="00CE2B63" w:rsidRPr="001B1B17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7030 foi um exem</w:t>
      </w:r>
      <w:r w:rsidRPr="001B1B17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plo de como se tornou enxuto os </w:t>
      </w:r>
      <w:r w:rsidR="00CE2B63" w:rsidRPr="001B1B17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hardware</w:t>
      </w:r>
      <w:r w:rsidRPr="001B1B17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s</w:t>
      </w:r>
      <w:r w:rsidR="00CE2B63" w:rsidRPr="001B1B17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 xml:space="preserve"> comparados há outros de </w:t>
      </w:r>
      <w:r w:rsidRPr="001B1B17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um passado recente.</w:t>
      </w:r>
    </w:p>
    <w:p w:rsidR="00CE2B63" w:rsidRPr="001B1B17" w:rsidRDefault="00CE2B63" w:rsidP="00AD63AA">
      <w:pPr>
        <w:rPr>
          <w:rFonts w:asciiTheme="minorHAnsi" w:hAnsiTheme="minorHAnsi" w:cstheme="minorHAnsi"/>
          <w:sz w:val="24"/>
          <w:szCs w:val="24"/>
        </w:rPr>
      </w:pPr>
    </w:p>
    <w:p w:rsidR="00AD63AA" w:rsidRPr="001B1B17" w:rsidRDefault="00A24F44" w:rsidP="00AD63AA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 xml:space="preserve">Na década de 70 e 80 o foram lançados os primeiros computadores que apresentavam em sua tela os gráficos de funcionamento.  </w:t>
      </w:r>
      <w:r w:rsidR="001B1B17">
        <w:rPr>
          <w:rFonts w:asciiTheme="minorHAnsi" w:hAnsiTheme="minorHAnsi" w:cstheme="minorHAnsi"/>
          <w:sz w:val="24"/>
          <w:szCs w:val="24"/>
        </w:rPr>
        <w:t xml:space="preserve">O </w:t>
      </w:r>
      <w:r w:rsidR="000C75BD" w:rsidRPr="001B1B17">
        <w:rPr>
          <w:rFonts w:asciiTheme="minorHAnsi" w:hAnsiTheme="minorHAnsi" w:cstheme="minorHAnsi"/>
          <w:sz w:val="24"/>
          <w:szCs w:val="24"/>
        </w:rPr>
        <w:t>famoso “Macintosh”, foram um dos primeiros computadores a possuir mouse, interface gráfica e como nós conhecemos em dia, exibindo pastas, meus n</w:t>
      </w:r>
      <w:r w:rsidR="001B1B17">
        <w:rPr>
          <w:rFonts w:asciiTheme="minorHAnsi" w:hAnsiTheme="minorHAnsi" w:cstheme="minorHAnsi"/>
          <w:sz w:val="24"/>
          <w:szCs w:val="24"/>
        </w:rPr>
        <w:t>a área de trabalho e ícones</w:t>
      </w:r>
      <w:r w:rsidR="000C75BD" w:rsidRPr="001B1B17">
        <w:rPr>
          <w:rFonts w:asciiTheme="minorHAnsi" w:hAnsiTheme="minorHAnsi" w:cstheme="minorHAnsi"/>
          <w:sz w:val="24"/>
          <w:szCs w:val="24"/>
        </w:rPr>
        <w:t>.</w:t>
      </w:r>
    </w:p>
    <w:p w:rsidR="000C75BD" w:rsidRPr="001B1B17" w:rsidRDefault="000C75BD" w:rsidP="000C75BD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:rsidR="000C75BD" w:rsidRPr="001B1B17" w:rsidRDefault="000C75BD" w:rsidP="000C75BD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>Hoje em dia, é comum você encontrar com usuários</w:t>
      </w:r>
      <w:r w:rsidR="001B1B17">
        <w:rPr>
          <w:rFonts w:asciiTheme="minorHAnsi" w:hAnsiTheme="minorHAnsi" w:cstheme="minorHAnsi"/>
          <w:sz w:val="24"/>
          <w:szCs w:val="24"/>
        </w:rPr>
        <w:t xml:space="preserve"> de computadores de bolso como </w:t>
      </w:r>
      <w:r w:rsidRPr="001B1B17">
        <w:rPr>
          <w:rFonts w:asciiTheme="minorHAnsi" w:hAnsiTheme="minorHAnsi" w:cstheme="minorHAnsi"/>
          <w:sz w:val="24"/>
          <w:szCs w:val="24"/>
        </w:rPr>
        <w:t xml:space="preserve">exemplo:  celular, </w:t>
      </w:r>
      <w:r w:rsidRPr="001B1B17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além de palmtops, pendrives, câmeras fotográficas, TVs portáteis etc. </w:t>
      </w:r>
      <w:r w:rsidRPr="001B1B17">
        <w:rPr>
          <w:rFonts w:asciiTheme="minorHAnsi" w:hAnsiTheme="minorHAnsi" w:cstheme="minorHAnsi"/>
          <w:color w:val="262626"/>
          <w:sz w:val="24"/>
          <w:szCs w:val="24"/>
        </w:rPr>
        <w:t>Com o avanço tecnológico, também surge a necessidade de novos dispositivos. Um aparelho que supre sua necessidade hoje, pode não ter a mesma eficiência da</w:t>
      </w:r>
      <w:r w:rsidR="004C69D4" w:rsidRPr="001B1B17">
        <w:rPr>
          <w:rFonts w:asciiTheme="minorHAnsi" w:hAnsiTheme="minorHAnsi" w:cstheme="minorHAnsi"/>
          <w:color w:val="262626"/>
          <w:sz w:val="24"/>
          <w:szCs w:val="24"/>
        </w:rPr>
        <w:t>qui</w:t>
      </w:r>
      <w:r w:rsidRPr="001B1B17">
        <w:rPr>
          <w:rFonts w:asciiTheme="minorHAnsi" w:hAnsiTheme="minorHAnsi" w:cstheme="minorHAnsi"/>
          <w:color w:val="262626"/>
          <w:sz w:val="24"/>
          <w:szCs w:val="24"/>
        </w:rPr>
        <w:t xml:space="preserve"> </w:t>
      </w:r>
      <w:r w:rsidR="004C69D4" w:rsidRPr="001B1B17">
        <w:rPr>
          <w:rFonts w:asciiTheme="minorHAnsi" w:hAnsiTheme="minorHAnsi" w:cstheme="minorHAnsi"/>
          <w:color w:val="262626"/>
          <w:sz w:val="24"/>
          <w:szCs w:val="24"/>
        </w:rPr>
        <w:t>a</w:t>
      </w:r>
      <w:r w:rsidRPr="001B1B17">
        <w:rPr>
          <w:rFonts w:asciiTheme="minorHAnsi" w:hAnsiTheme="minorHAnsi" w:cstheme="minorHAnsi"/>
          <w:color w:val="262626"/>
          <w:sz w:val="24"/>
          <w:szCs w:val="24"/>
        </w:rPr>
        <w:t xml:space="preserve"> alguns meses.</w:t>
      </w:r>
      <w:r w:rsidRPr="001B1B17">
        <w:rPr>
          <w:rFonts w:asciiTheme="minorHAnsi" w:hAnsiTheme="minorHAnsi" w:cstheme="minorHAnsi"/>
          <w:color w:val="262626"/>
          <w:sz w:val="24"/>
          <w:szCs w:val="24"/>
        </w:rPr>
        <w:br/>
      </w:r>
      <w:r w:rsidRPr="001B1B17">
        <w:rPr>
          <w:rFonts w:asciiTheme="minorHAnsi" w:hAnsiTheme="minorHAnsi" w:cstheme="minorHAnsi"/>
          <w:color w:val="262626"/>
          <w:sz w:val="24"/>
          <w:szCs w:val="24"/>
          <w:shd w:val="clear" w:color="auto" w:fill="FFFFFF"/>
        </w:rPr>
        <w:t> </w:t>
      </w:r>
      <w:r w:rsidRPr="001B1B17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D63AA" w:rsidRPr="001B1B17" w:rsidRDefault="00AD63AA" w:rsidP="00AD63AA">
      <w:pPr>
        <w:rPr>
          <w:rFonts w:asciiTheme="minorHAnsi" w:hAnsiTheme="minorHAnsi" w:cstheme="minorHAnsi"/>
          <w:sz w:val="24"/>
          <w:szCs w:val="24"/>
        </w:rPr>
      </w:pPr>
    </w:p>
    <w:p w:rsidR="00AE499F" w:rsidRPr="001B1B17" w:rsidRDefault="00AE499F" w:rsidP="00AE499F">
      <w:pPr>
        <w:pStyle w:val="Ttulo2"/>
        <w:keepLines w:val="0"/>
        <w:numPr>
          <w:ilvl w:val="1"/>
          <w:numId w:val="0"/>
        </w:numPr>
        <w:tabs>
          <w:tab w:val="num" w:pos="576"/>
        </w:tabs>
        <w:spacing w:before="0"/>
        <w:ind w:left="576" w:hanging="576"/>
        <w:jc w:val="both"/>
        <w:rPr>
          <w:rFonts w:asciiTheme="minorHAnsi" w:hAnsiTheme="minorHAnsi" w:cstheme="minorHAnsi"/>
          <w:color w:val="548DD4" w:themeColor="text2" w:themeTint="99"/>
          <w:szCs w:val="28"/>
        </w:rPr>
      </w:pPr>
      <w:bookmarkStart w:id="9" w:name="_Toc33994375"/>
      <w:r w:rsidRPr="001B1B17">
        <w:rPr>
          <w:rFonts w:asciiTheme="minorHAnsi" w:hAnsiTheme="minorHAnsi" w:cstheme="minorHAnsi"/>
          <w:color w:val="548DD4" w:themeColor="text2" w:themeTint="99"/>
          <w:szCs w:val="28"/>
        </w:rPr>
        <w:t>Composição, Hardware e Software</w:t>
      </w:r>
      <w:bookmarkEnd w:id="9"/>
    </w:p>
    <w:p w:rsidR="001B1B17" w:rsidRPr="001B1B17" w:rsidRDefault="001B1B17" w:rsidP="001B1B17"/>
    <w:p w:rsidR="00AD63AA" w:rsidRPr="001B1B17" w:rsidRDefault="001B1B17" w:rsidP="00AD63AA">
      <w:pP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</w:rPr>
        <w:t xml:space="preserve">Os componentes que integram </w:t>
      </w:r>
      <w:r w:rsidR="004C69D4" w:rsidRPr="001B1B17">
        <w:rPr>
          <w:rFonts w:asciiTheme="minorHAnsi" w:hAnsiTheme="minorHAnsi" w:cstheme="minorHAnsi"/>
          <w:sz w:val="24"/>
          <w:szCs w:val="24"/>
        </w:rPr>
        <w:t xml:space="preserve">um computador são: </w:t>
      </w:r>
      <w:r w:rsidR="004C69D4" w:rsidRPr="001B1B1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processador, placa-mãe, memória e dispositivos de entrada e saída.</w:t>
      </w:r>
    </w:p>
    <w:p w:rsidR="004C69D4" w:rsidRPr="001B1B17" w:rsidRDefault="004C69D4" w:rsidP="004C69D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>O Hardware se classifica como toda a parte física do computador, ou seja, tudo aquilo que podemos tocar: monitor, mouse, gabinete, etc...</w:t>
      </w:r>
    </w:p>
    <w:p w:rsidR="001258E5" w:rsidRPr="001B1B17" w:rsidRDefault="001B1B17" w:rsidP="001B1B17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software em contrapartida</w:t>
      </w:r>
      <w:r w:rsidR="004C69D4" w:rsidRPr="001B1B17">
        <w:rPr>
          <w:rFonts w:asciiTheme="minorHAnsi" w:hAnsiTheme="minorHAnsi" w:cstheme="minorHAnsi"/>
          <w:sz w:val="24"/>
          <w:szCs w:val="24"/>
        </w:rPr>
        <w:t xml:space="preserve">, são </w:t>
      </w:r>
      <w:r>
        <w:rPr>
          <w:rFonts w:asciiTheme="minorHAnsi" w:hAnsiTheme="minorHAnsi" w:cstheme="minorHAnsi"/>
          <w:sz w:val="24"/>
          <w:szCs w:val="24"/>
        </w:rPr>
        <w:t xml:space="preserve">sequências de instruções escritas </w:t>
      </w:r>
      <w:r w:rsidR="001258E5" w:rsidRPr="001B1B17">
        <w:rPr>
          <w:rFonts w:asciiTheme="minorHAnsi" w:hAnsiTheme="minorHAnsi" w:cstheme="minorHAnsi"/>
          <w:sz w:val="24"/>
          <w:szCs w:val="24"/>
        </w:rPr>
        <w:t>para serem interpretadas com o objetivo de executar tarefas específicas</w:t>
      </w:r>
      <w:bookmarkStart w:id="10" w:name="_Toc33994376"/>
      <w:r w:rsidR="001258E5" w:rsidRPr="001B1B17">
        <w:rPr>
          <w:rFonts w:asciiTheme="minorHAnsi" w:hAnsiTheme="minorHAnsi" w:cstheme="minorHAnsi"/>
          <w:sz w:val="24"/>
          <w:szCs w:val="24"/>
        </w:rPr>
        <w:t xml:space="preserve">. Estas são as partes “invisíveis”, </w:t>
      </w:r>
      <w:r w:rsidR="004C6921" w:rsidRPr="001B1B17">
        <w:rPr>
          <w:rFonts w:asciiTheme="minorHAnsi" w:hAnsiTheme="minorHAnsi" w:cstheme="minorHAnsi"/>
          <w:sz w:val="24"/>
          <w:szCs w:val="24"/>
        </w:rPr>
        <w:t>qual não pode tocar</w:t>
      </w:r>
      <w:r w:rsidR="001258E5" w:rsidRPr="001B1B17">
        <w:rPr>
          <w:rFonts w:asciiTheme="minorHAnsi" w:hAnsiTheme="minorHAnsi" w:cstheme="minorHAnsi"/>
          <w:sz w:val="24"/>
          <w:szCs w:val="24"/>
        </w:rPr>
        <w:t>.</w:t>
      </w:r>
    </w:p>
    <w:p w:rsidR="001258E5" w:rsidRPr="001B1B17" w:rsidRDefault="001258E5" w:rsidP="00AE499F">
      <w:pPr>
        <w:pStyle w:val="PargrafodaLista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Theme="minorHAnsi" w:hAnsiTheme="minorHAnsi" w:cstheme="minorHAnsi"/>
          <w:sz w:val="24"/>
          <w:szCs w:val="24"/>
        </w:rPr>
      </w:pPr>
    </w:p>
    <w:p w:rsidR="001258E5" w:rsidRPr="001B1B17" w:rsidRDefault="001258E5" w:rsidP="00AE499F">
      <w:pPr>
        <w:pStyle w:val="PargrafodaLista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Theme="minorHAnsi" w:hAnsiTheme="minorHAnsi" w:cstheme="minorHAnsi"/>
          <w:sz w:val="24"/>
          <w:szCs w:val="24"/>
        </w:rPr>
      </w:pPr>
    </w:p>
    <w:p w:rsidR="001B1B17" w:rsidRDefault="001B1B17" w:rsidP="00AE499F">
      <w:pPr>
        <w:pStyle w:val="PargrafodaLista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Theme="minorHAnsi" w:hAnsiTheme="minorHAnsi" w:cstheme="minorHAnsi"/>
          <w:b/>
          <w:i/>
          <w:color w:val="17365D" w:themeColor="text2" w:themeShade="BF"/>
          <w:sz w:val="24"/>
          <w:szCs w:val="24"/>
        </w:rPr>
      </w:pPr>
    </w:p>
    <w:p w:rsidR="001B1B17" w:rsidRDefault="001B1B17" w:rsidP="00AE499F">
      <w:pPr>
        <w:pStyle w:val="PargrafodaLista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Theme="minorHAnsi" w:hAnsiTheme="minorHAnsi" w:cstheme="minorHAnsi"/>
          <w:b/>
          <w:i/>
          <w:color w:val="17365D" w:themeColor="text2" w:themeShade="BF"/>
          <w:sz w:val="24"/>
          <w:szCs w:val="24"/>
        </w:rPr>
      </w:pPr>
    </w:p>
    <w:p w:rsidR="001B1B17" w:rsidRDefault="001B1B17" w:rsidP="00AE499F">
      <w:pPr>
        <w:pStyle w:val="PargrafodaLista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Theme="minorHAnsi" w:hAnsiTheme="minorHAnsi" w:cstheme="minorHAnsi"/>
          <w:b/>
          <w:i/>
          <w:color w:val="17365D" w:themeColor="text2" w:themeShade="BF"/>
          <w:sz w:val="24"/>
          <w:szCs w:val="24"/>
        </w:rPr>
      </w:pPr>
    </w:p>
    <w:p w:rsidR="001B1B17" w:rsidRDefault="001B1B17" w:rsidP="00AE499F">
      <w:pPr>
        <w:pStyle w:val="PargrafodaLista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Theme="minorHAnsi" w:hAnsiTheme="minorHAnsi" w:cstheme="minorHAnsi"/>
          <w:b/>
          <w:i/>
          <w:color w:val="17365D" w:themeColor="text2" w:themeShade="BF"/>
          <w:sz w:val="24"/>
          <w:szCs w:val="24"/>
        </w:rPr>
      </w:pPr>
    </w:p>
    <w:p w:rsidR="001B1B17" w:rsidRDefault="001B1B17" w:rsidP="00AE499F">
      <w:pPr>
        <w:pStyle w:val="PargrafodaLista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Theme="minorHAnsi" w:hAnsiTheme="minorHAnsi" w:cstheme="minorHAnsi"/>
          <w:b/>
          <w:i/>
          <w:color w:val="17365D" w:themeColor="text2" w:themeShade="BF"/>
          <w:sz w:val="24"/>
          <w:szCs w:val="24"/>
        </w:rPr>
      </w:pPr>
    </w:p>
    <w:p w:rsidR="001B1B17" w:rsidRDefault="001B1B17" w:rsidP="00AE499F">
      <w:pPr>
        <w:pStyle w:val="PargrafodaLista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Theme="minorHAnsi" w:hAnsiTheme="minorHAnsi" w:cstheme="minorHAnsi"/>
          <w:b/>
          <w:i/>
          <w:color w:val="17365D" w:themeColor="text2" w:themeShade="BF"/>
          <w:sz w:val="24"/>
          <w:szCs w:val="24"/>
        </w:rPr>
      </w:pPr>
    </w:p>
    <w:p w:rsidR="001B1B17" w:rsidRDefault="001B1B17" w:rsidP="00AE499F">
      <w:pPr>
        <w:pStyle w:val="PargrafodaLista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Theme="minorHAnsi" w:hAnsiTheme="minorHAnsi" w:cstheme="minorHAnsi"/>
          <w:b/>
          <w:i/>
          <w:color w:val="17365D" w:themeColor="text2" w:themeShade="BF"/>
          <w:sz w:val="24"/>
          <w:szCs w:val="24"/>
        </w:rPr>
      </w:pPr>
    </w:p>
    <w:p w:rsidR="001B1B17" w:rsidRDefault="001B1B17" w:rsidP="00AE499F">
      <w:pPr>
        <w:pStyle w:val="PargrafodaLista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Theme="minorHAnsi" w:hAnsiTheme="minorHAnsi" w:cstheme="minorHAnsi"/>
          <w:b/>
          <w:i/>
          <w:color w:val="17365D" w:themeColor="text2" w:themeShade="BF"/>
          <w:sz w:val="24"/>
          <w:szCs w:val="24"/>
        </w:rPr>
      </w:pPr>
    </w:p>
    <w:p w:rsidR="001B1B17" w:rsidRDefault="001B1B17" w:rsidP="00AE499F">
      <w:pPr>
        <w:pStyle w:val="PargrafodaLista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Theme="minorHAnsi" w:hAnsiTheme="minorHAnsi" w:cstheme="minorHAnsi"/>
          <w:b/>
          <w:i/>
          <w:color w:val="17365D" w:themeColor="text2" w:themeShade="BF"/>
          <w:sz w:val="24"/>
          <w:szCs w:val="24"/>
        </w:rPr>
      </w:pPr>
    </w:p>
    <w:p w:rsidR="001B1B17" w:rsidRDefault="001B1B17" w:rsidP="00AE499F">
      <w:pPr>
        <w:pStyle w:val="PargrafodaLista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Theme="minorHAnsi" w:hAnsiTheme="minorHAnsi" w:cstheme="minorHAnsi"/>
          <w:b/>
          <w:i/>
          <w:color w:val="17365D" w:themeColor="text2" w:themeShade="BF"/>
          <w:sz w:val="24"/>
          <w:szCs w:val="24"/>
        </w:rPr>
      </w:pPr>
    </w:p>
    <w:p w:rsidR="001B1B17" w:rsidRDefault="001B1B17" w:rsidP="00AE499F">
      <w:pPr>
        <w:pStyle w:val="PargrafodaLista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Theme="minorHAnsi" w:hAnsiTheme="minorHAnsi" w:cstheme="minorHAnsi"/>
          <w:b/>
          <w:i/>
          <w:color w:val="17365D" w:themeColor="text2" w:themeShade="BF"/>
          <w:sz w:val="24"/>
          <w:szCs w:val="24"/>
        </w:rPr>
      </w:pPr>
    </w:p>
    <w:p w:rsidR="00AE499F" w:rsidRPr="001B1B17" w:rsidRDefault="00AE499F" w:rsidP="00AE499F">
      <w:pPr>
        <w:pStyle w:val="PargrafodaLista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Theme="minorHAnsi" w:hAnsiTheme="minorHAnsi" w:cstheme="minorHAnsi"/>
          <w:b/>
          <w:i/>
          <w:color w:val="548DD4" w:themeColor="text2" w:themeTint="99"/>
          <w:sz w:val="28"/>
          <w:szCs w:val="28"/>
        </w:rPr>
      </w:pPr>
      <w:r w:rsidRPr="001B1B17">
        <w:rPr>
          <w:rFonts w:asciiTheme="minorHAnsi" w:hAnsiTheme="minorHAnsi" w:cstheme="minorHAnsi"/>
          <w:b/>
          <w:i/>
          <w:color w:val="548DD4" w:themeColor="text2" w:themeTint="99"/>
          <w:sz w:val="28"/>
          <w:szCs w:val="28"/>
        </w:rPr>
        <w:lastRenderedPageBreak/>
        <w:t>Processamento</w:t>
      </w:r>
      <w:bookmarkEnd w:id="10"/>
    </w:p>
    <w:p w:rsidR="002801E9" w:rsidRPr="001B1B17" w:rsidRDefault="002801E9" w:rsidP="00AE499F">
      <w:pPr>
        <w:pStyle w:val="PargrafodaLista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Theme="minorHAnsi" w:hAnsiTheme="minorHAnsi" w:cstheme="minorHAnsi"/>
          <w:sz w:val="24"/>
          <w:szCs w:val="24"/>
        </w:rPr>
      </w:pPr>
    </w:p>
    <w:p w:rsidR="002801E9" w:rsidRPr="001B1B17" w:rsidRDefault="002801E9" w:rsidP="00AE499F">
      <w:pPr>
        <w:pStyle w:val="PargrafodaLista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B1B17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É uma série de atividades ordenadamente realizadas, que resultará em uma espécie de arranjo de informações, pois no início da atividade é feita a coleta de informações, ou dados, que passam por uma organização onde no final será passada para o usuário o dado pertinente a sua busca.</w:t>
      </w:r>
    </w:p>
    <w:p w:rsidR="004C6921" w:rsidRPr="001B1B17" w:rsidRDefault="004C6921" w:rsidP="004C6921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258E5" w:rsidRPr="001B1B17" w:rsidRDefault="001258E5" w:rsidP="00AE499F">
      <w:pPr>
        <w:pStyle w:val="PargrafodaLista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Theme="minorHAnsi" w:hAnsiTheme="minorHAnsi" w:cstheme="minorHAnsi"/>
          <w:sz w:val="24"/>
          <w:szCs w:val="24"/>
        </w:rPr>
      </w:pPr>
    </w:p>
    <w:p w:rsidR="004C6921" w:rsidRPr="001B1B17" w:rsidRDefault="00506CFF" w:rsidP="00506CFF">
      <w:pPr>
        <w:pStyle w:val="PargrafodaLista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inline distT="0" distB="0" distL="0" distR="0" wp14:anchorId="4D349147" wp14:editId="74B62456">
            <wp:extent cx="5591175" cy="1609725"/>
            <wp:effectExtent l="19050" t="0" r="9525" b="0"/>
            <wp:docPr id="3" name="Imagem 0" descr="historia do process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ria do processad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A" w:rsidRPr="001B1B17" w:rsidRDefault="00AD63AA" w:rsidP="00AD63AA">
      <w:pPr>
        <w:rPr>
          <w:rFonts w:asciiTheme="minorHAnsi" w:hAnsiTheme="minorHAnsi" w:cstheme="minorHAnsi"/>
          <w:sz w:val="24"/>
          <w:szCs w:val="24"/>
        </w:rPr>
      </w:pPr>
    </w:p>
    <w:p w:rsidR="00AE499F" w:rsidRPr="001B1B17" w:rsidRDefault="00E87947" w:rsidP="00B10D86">
      <w:pPr>
        <w:pStyle w:val="Ttulo2"/>
        <w:keepLines w:val="0"/>
        <w:numPr>
          <w:ilvl w:val="1"/>
          <w:numId w:val="0"/>
        </w:numPr>
        <w:tabs>
          <w:tab w:val="num" w:pos="576"/>
        </w:tabs>
        <w:spacing w:before="0"/>
        <w:ind w:left="576" w:hanging="576"/>
        <w:jc w:val="both"/>
        <w:rPr>
          <w:rFonts w:asciiTheme="minorHAnsi" w:hAnsiTheme="minorHAnsi" w:cstheme="minorHAnsi"/>
          <w:color w:val="548DD4" w:themeColor="text2" w:themeTint="99"/>
          <w:szCs w:val="28"/>
        </w:rPr>
      </w:pPr>
      <w:bookmarkStart w:id="11" w:name="_Toc33994377"/>
      <w:r w:rsidRPr="001B1B17">
        <w:rPr>
          <w:rFonts w:asciiTheme="minorHAnsi" w:hAnsiTheme="minorHAnsi" w:cstheme="minorHAnsi"/>
          <w:color w:val="548DD4" w:themeColor="text2" w:themeTint="99"/>
          <w:szCs w:val="28"/>
        </w:rPr>
        <w:t>Memória</w:t>
      </w:r>
      <w:bookmarkEnd w:id="11"/>
    </w:p>
    <w:p w:rsidR="001B1B17" w:rsidRDefault="001B1B17" w:rsidP="001B1B17"/>
    <w:p w:rsidR="001B1B17" w:rsidRDefault="001B1B17" w:rsidP="001B1B17"/>
    <w:p w:rsidR="001B1B17" w:rsidRPr="001B1B17" w:rsidRDefault="001B1B17" w:rsidP="001B1B17"/>
    <w:p w:rsidR="00506CFF" w:rsidRDefault="00506CFF" w:rsidP="00506CFF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 xml:space="preserve"> RAM –“Memória de Acesso Aleatório</w:t>
      </w:r>
      <w:r w:rsidR="004A013F" w:rsidRPr="001B1B17">
        <w:rPr>
          <w:rFonts w:asciiTheme="minorHAnsi" w:hAnsiTheme="minorHAnsi" w:cstheme="minorHAnsi"/>
          <w:sz w:val="24"/>
          <w:szCs w:val="24"/>
        </w:rPr>
        <w:t xml:space="preserve">”, significa que qualquer parte da memória pode ser solicitada pelo processador a qualquer momento, tanto para leitura ou </w:t>
      </w:r>
      <w:r w:rsidR="001B1B17" w:rsidRPr="001B1B17">
        <w:rPr>
          <w:rFonts w:asciiTheme="minorHAnsi" w:hAnsiTheme="minorHAnsi" w:cstheme="minorHAnsi"/>
          <w:sz w:val="24"/>
          <w:szCs w:val="24"/>
        </w:rPr>
        <w:t>para a</w:t>
      </w:r>
      <w:r w:rsidR="004A013F" w:rsidRPr="001B1B17">
        <w:rPr>
          <w:rFonts w:asciiTheme="minorHAnsi" w:hAnsiTheme="minorHAnsi" w:cstheme="minorHAnsi"/>
          <w:sz w:val="24"/>
          <w:szCs w:val="24"/>
        </w:rPr>
        <w:t xml:space="preserve"> gravação de dados.</w:t>
      </w:r>
    </w:p>
    <w:p w:rsidR="001B1B17" w:rsidRPr="001B1B17" w:rsidRDefault="001B1B17" w:rsidP="001B1B17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:rsidR="004A013F" w:rsidRDefault="004A013F" w:rsidP="00506CFF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>HD – São tipo de memórias que tem como principal função armazenar grandes quantidades de dados.</w:t>
      </w:r>
    </w:p>
    <w:p w:rsidR="001B1B17" w:rsidRPr="001B1B17" w:rsidRDefault="001B1B17" w:rsidP="001B1B17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:rsidR="001B1B17" w:rsidRPr="001B1B17" w:rsidRDefault="001B1B17" w:rsidP="001B1B17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:rsidR="004A013F" w:rsidRDefault="004A013F" w:rsidP="00506CFF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 xml:space="preserve">SSD -  esse modelo de memória tem sido </w:t>
      </w:r>
      <w:r w:rsidR="001B1B17" w:rsidRPr="001B1B17">
        <w:rPr>
          <w:rFonts w:asciiTheme="minorHAnsi" w:hAnsiTheme="minorHAnsi" w:cstheme="minorHAnsi"/>
          <w:sz w:val="24"/>
          <w:szCs w:val="24"/>
        </w:rPr>
        <w:t>utilizado</w:t>
      </w:r>
      <w:r w:rsidRPr="001B1B17">
        <w:rPr>
          <w:rFonts w:asciiTheme="minorHAnsi" w:hAnsiTheme="minorHAnsi" w:cstheme="minorHAnsi"/>
          <w:sz w:val="24"/>
          <w:szCs w:val="24"/>
        </w:rPr>
        <w:t xml:space="preserve"> em computadores e começam a substituir os HDS convencionais. Tem como características uma maior velocidade, maior resistência a quedas e trepidações.</w:t>
      </w:r>
    </w:p>
    <w:p w:rsidR="001B1B17" w:rsidRPr="001B1B17" w:rsidRDefault="001B1B17" w:rsidP="001B1B17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:rsidR="004A013F" w:rsidRDefault="004A013F" w:rsidP="00506CFF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 xml:space="preserve">Flash – São tipos de memórias “removíveis”, </w:t>
      </w:r>
      <w:r w:rsidR="001B1B17" w:rsidRPr="001B1B17">
        <w:rPr>
          <w:rFonts w:asciiTheme="minorHAnsi" w:hAnsiTheme="minorHAnsi" w:cstheme="minorHAnsi"/>
          <w:sz w:val="24"/>
          <w:szCs w:val="24"/>
        </w:rPr>
        <w:t>muito utilizada</w:t>
      </w:r>
      <w:r w:rsidRPr="001B1B17">
        <w:rPr>
          <w:rFonts w:asciiTheme="minorHAnsi" w:hAnsiTheme="minorHAnsi" w:cstheme="minorHAnsi"/>
          <w:sz w:val="24"/>
          <w:szCs w:val="24"/>
        </w:rPr>
        <w:t xml:space="preserve"> em celulares, câmeras digitais e tablets.</w:t>
      </w:r>
    </w:p>
    <w:p w:rsidR="001B1B17" w:rsidRPr="001B1B17" w:rsidRDefault="001B1B17" w:rsidP="001B1B17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:rsidR="001B1B17" w:rsidRPr="001B1B17" w:rsidRDefault="001B1B17" w:rsidP="001B1B17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:rsidR="00EC3C17" w:rsidRDefault="004A013F" w:rsidP="00506CFF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 xml:space="preserve"> ROM – A memória ROM diferentemente da RAM</w:t>
      </w:r>
      <w:r w:rsidR="00EC3C17" w:rsidRPr="001B1B17">
        <w:rPr>
          <w:rFonts w:asciiTheme="minorHAnsi" w:hAnsiTheme="minorHAnsi" w:cstheme="minorHAnsi"/>
          <w:sz w:val="24"/>
          <w:szCs w:val="24"/>
        </w:rPr>
        <w:t xml:space="preserve"> permanecem armazenados após o desligamento do dispositivo. </w:t>
      </w:r>
    </w:p>
    <w:p w:rsidR="001B1B17" w:rsidRPr="001B1B17" w:rsidRDefault="001B1B17" w:rsidP="001B1B17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:rsidR="004A013F" w:rsidRDefault="00EC3C17" w:rsidP="00506CFF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 xml:space="preserve">CACHE – Este tipo de memória tem finalidade de fornecer, de forma </w:t>
      </w:r>
      <w:r w:rsidR="001B1B17" w:rsidRPr="001B1B17">
        <w:rPr>
          <w:rFonts w:asciiTheme="minorHAnsi" w:hAnsiTheme="minorHAnsi" w:cstheme="minorHAnsi"/>
          <w:sz w:val="24"/>
          <w:szCs w:val="24"/>
        </w:rPr>
        <w:t>rápida e</w:t>
      </w:r>
      <w:r w:rsidRPr="001B1B17">
        <w:rPr>
          <w:rFonts w:asciiTheme="minorHAnsi" w:hAnsiTheme="minorHAnsi" w:cstheme="minorHAnsi"/>
          <w:sz w:val="24"/>
          <w:szCs w:val="24"/>
        </w:rPr>
        <w:t xml:space="preserve"> sempre que necessária, pequenas instruções de uso constante de um componente (ex.: processador).</w:t>
      </w:r>
    </w:p>
    <w:p w:rsidR="001B1B17" w:rsidRPr="001B1B17" w:rsidRDefault="001B1B17" w:rsidP="001B1B17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:rsidR="001B1B17" w:rsidRPr="001B1B17" w:rsidRDefault="001B1B17" w:rsidP="001B1B17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:rsidR="00AC6C9B" w:rsidRPr="001B1B17" w:rsidRDefault="00AC6C9B" w:rsidP="00AC6C9B">
      <w:pPr>
        <w:rPr>
          <w:rFonts w:asciiTheme="minorHAnsi" w:hAnsiTheme="minorHAnsi" w:cstheme="minorHAnsi"/>
          <w:sz w:val="24"/>
          <w:szCs w:val="24"/>
        </w:rPr>
      </w:pPr>
    </w:p>
    <w:p w:rsidR="00EC3C17" w:rsidRPr="001B1B17" w:rsidRDefault="00EC3C17" w:rsidP="00EC3C17">
      <w:pPr>
        <w:rPr>
          <w:rFonts w:asciiTheme="minorHAnsi" w:hAnsiTheme="minorHAnsi" w:cstheme="minorHAnsi"/>
          <w:sz w:val="24"/>
          <w:szCs w:val="24"/>
        </w:rPr>
      </w:pPr>
    </w:p>
    <w:p w:rsidR="001B1B17" w:rsidRPr="001B1B17" w:rsidRDefault="001B1B17" w:rsidP="001B1B17">
      <w:pPr>
        <w:pStyle w:val="Ttulo1"/>
        <w:rPr>
          <w:rFonts w:asciiTheme="minorHAnsi" w:hAnsiTheme="minorHAnsi" w:cstheme="minorHAnsi"/>
          <w:i/>
          <w:color w:val="548DD4" w:themeColor="text2" w:themeTint="99"/>
        </w:rPr>
      </w:pPr>
      <w:r w:rsidRPr="001B1B17">
        <w:rPr>
          <w:rFonts w:asciiTheme="minorHAnsi" w:hAnsiTheme="minorHAnsi" w:cstheme="minorHAnsi"/>
          <w:i/>
          <w:color w:val="548DD4" w:themeColor="text2" w:themeTint="99"/>
        </w:rPr>
        <w:lastRenderedPageBreak/>
        <w:t>Breve Histórico – Evolução</w:t>
      </w:r>
    </w:p>
    <w:p w:rsidR="001B1B17" w:rsidRPr="001B1B17" w:rsidRDefault="001B1B17" w:rsidP="001B1B17"/>
    <w:p w:rsidR="00EC3C17" w:rsidRPr="001B1B17" w:rsidRDefault="00EC3C17" w:rsidP="00EC3C17">
      <w:pPr>
        <w:rPr>
          <w:rFonts w:asciiTheme="minorHAnsi" w:hAnsiTheme="minorHAnsi" w:cstheme="minorHAnsi"/>
          <w:sz w:val="24"/>
          <w:szCs w:val="24"/>
        </w:rPr>
      </w:pPr>
    </w:p>
    <w:p w:rsidR="00EC3C17" w:rsidRPr="001B1B17" w:rsidRDefault="00EC3C17" w:rsidP="00EC3C17">
      <w:pPr>
        <w:rPr>
          <w:rFonts w:asciiTheme="minorHAnsi" w:hAnsiTheme="minorHAnsi" w:cstheme="minorHAnsi"/>
          <w:sz w:val="24"/>
          <w:szCs w:val="24"/>
        </w:rPr>
      </w:pPr>
    </w:p>
    <w:p w:rsidR="00EC3C17" w:rsidRPr="001B1B17" w:rsidRDefault="00EC3C17" w:rsidP="00EC3C17">
      <w:pPr>
        <w:rPr>
          <w:rFonts w:asciiTheme="minorHAnsi" w:hAnsiTheme="minorHAnsi" w:cstheme="minorHAnsi"/>
          <w:sz w:val="24"/>
          <w:szCs w:val="24"/>
        </w:rPr>
      </w:pPr>
    </w:p>
    <w:p w:rsidR="00EC3C17" w:rsidRPr="001B1B17" w:rsidRDefault="001B1B17" w:rsidP="00EC3C17">
      <w:p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inline distT="0" distB="0" distL="0" distR="0" wp14:anchorId="0A9CE564" wp14:editId="4018E167">
            <wp:extent cx="5400040" cy="2598420"/>
            <wp:effectExtent l="0" t="0" r="0" b="0"/>
            <wp:docPr id="6" name="Imagem 3" descr="WhatsApp Image 2020-03-09 at 17.27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3-09 at 17.27.59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17" w:rsidRPr="001B1B17" w:rsidRDefault="00EC3C17" w:rsidP="00EC3C17">
      <w:pPr>
        <w:rPr>
          <w:rFonts w:asciiTheme="minorHAnsi" w:hAnsiTheme="minorHAnsi" w:cstheme="minorHAnsi"/>
          <w:sz w:val="24"/>
          <w:szCs w:val="24"/>
        </w:rPr>
      </w:pPr>
    </w:p>
    <w:p w:rsidR="00EC3C17" w:rsidRPr="001B1B17" w:rsidRDefault="00EC3C17" w:rsidP="00EC3C17">
      <w:pPr>
        <w:rPr>
          <w:rFonts w:asciiTheme="minorHAnsi" w:hAnsiTheme="minorHAnsi" w:cstheme="minorHAnsi"/>
          <w:sz w:val="24"/>
          <w:szCs w:val="24"/>
        </w:rPr>
      </w:pPr>
    </w:p>
    <w:p w:rsidR="00EC3C17" w:rsidRPr="001B1B17" w:rsidRDefault="00EC3C17" w:rsidP="00EC3C17">
      <w:pPr>
        <w:rPr>
          <w:rFonts w:asciiTheme="minorHAnsi" w:hAnsiTheme="minorHAnsi" w:cstheme="minorHAnsi"/>
          <w:sz w:val="24"/>
          <w:szCs w:val="24"/>
        </w:rPr>
      </w:pPr>
    </w:p>
    <w:p w:rsidR="00EC3C17" w:rsidRPr="001B1B17" w:rsidRDefault="00EC3C17" w:rsidP="00EC3C17">
      <w:pPr>
        <w:rPr>
          <w:rFonts w:asciiTheme="minorHAnsi" w:hAnsiTheme="minorHAnsi" w:cstheme="minorHAnsi"/>
          <w:sz w:val="24"/>
          <w:szCs w:val="24"/>
        </w:rPr>
      </w:pPr>
    </w:p>
    <w:p w:rsidR="00EC3C17" w:rsidRPr="001B1B17" w:rsidRDefault="00AE499F" w:rsidP="00EC3C17">
      <w:pPr>
        <w:pStyle w:val="Ttulo1"/>
        <w:rPr>
          <w:rFonts w:asciiTheme="minorHAnsi" w:hAnsiTheme="minorHAnsi" w:cstheme="minorHAnsi"/>
          <w:i/>
          <w:color w:val="548DD4" w:themeColor="text2" w:themeTint="99"/>
        </w:rPr>
      </w:pPr>
      <w:bookmarkStart w:id="12" w:name="_Toc33994379"/>
      <w:r w:rsidRPr="001B1B17">
        <w:rPr>
          <w:rFonts w:asciiTheme="minorHAnsi" w:hAnsiTheme="minorHAnsi" w:cstheme="minorHAnsi"/>
          <w:i/>
          <w:color w:val="548DD4" w:themeColor="text2" w:themeTint="99"/>
        </w:rPr>
        <w:t>Classificação dos Computadores</w:t>
      </w:r>
      <w:bookmarkEnd w:id="12"/>
    </w:p>
    <w:p w:rsidR="00C824B1" w:rsidRPr="001B1B17" w:rsidRDefault="00D408C9" w:rsidP="002936D5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13" w:name="_Toc33994380"/>
      <w:r w:rsidRPr="001B1B17">
        <w:rPr>
          <w:rFonts w:asciiTheme="minorHAnsi" w:hAnsiTheme="minorHAnsi" w:cstheme="minorHAnsi"/>
          <w:sz w:val="24"/>
          <w:szCs w:val="24"/>
        </w:rPr>
        <w:t>1</w:t>
      </w:r>
      <w:r w:rsidR="00B10D86" w:rsidRPr="001B1B17">
        <w:rPr>
          <w:rFonts w:asciiTheme="minorHAnsi" w:hAnsiTheme="minorHAnsi" w:cstheme="minorHAnsi"/>
          <w:sz w:val="24"/>
          <w:szCs w:val="24"/>
        </w:rPr>
        <w:t xml:space="preserve">ª </w:t>
      </w:r>
      <w:bookmarkStart w:id="14" w:name="_Hlk32736240"/>
      <w:r w:rsidR="00B10D86" w:rsidRPr="001B1B17">
        <w:rPr>
          <w:rFonts w:asciiTheme="minorHAnsi" w:hAnsiTheme="minorHAnsi" w:cstheme="minorHAnsi"/>
          <w:sz w:val="24"/>
          <w:szCs w:val="24"/>
        </w:rPr>
        <w:t>Geração</w:t>
      </w:r>
      <w:bookmarkEnd w:id="13"/>
      <w:bookmarkEnd w:id="14"/>
    </w:p>
    <w:p w:rsidR="00EC3C17" w:rsidRPr="001B1B17" w:rsidRDefault="00EC3C17" w:rsidP="00EC3C17">
      <w:p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color w:val="000000"/>
          <w:sz w:val="24"/>
          <w:szCs w:val="24"/>
        </w:rPr>
        <w:t>A primeira geração dos computadores é marcada pela utilização de </w:t>
      </w:r>
      <w:r w:rsidRPr="001B1B17">
        <w:rPr>
          <w:rStyle w:val="Forte"/>
          <w:rFonts w:asciiTheme="minorHAnsi" w:hAnsiTheme="minorHAnsi" w:cstheme="minorHAnsi"/>
          <w:b w:val="0"/>
          <w:color w:val="000000"/>
          <w:sz w:val="24"/>
          <w:szCs w:val="24"/>
        </w:rPr>
        <w:t>válvulas</w:t>
      </w:r>
      <w:r w:rsidRPr="001B1B17">
        <w:rPr>
          <w:rFonts w:asciiTheme="minorHAnsi" w:hAnsiTheme="minorHAnsi" w:cstheme="minorHAnsi"/>
          <w:color w:val="000000"/>
          <w:sz w:val="24"/>
          <w:szCs w:val="24"/>
        </w:rPr>
        <w:t>. A válvula é um tubo de vidro, similar a uma lâmpada fechada sem ar em seu interior, ou seja, um ambiente fechado a vácuo, e contendo eletrodos, cuja finalidade é controlar o fluxo de elétrons. As válvulas aqueciam bastante e costumavam queimar com facilidade.</w:t>
      </w:r>
    </w:p>
    <w:p w:rsidR="00C824B1" w:rsidRPr="001B1B17" w:rsidRDefault="00C824B1" w:rsidP="002936D5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15" w:name="_Toc33994381"/>
      <w:r w:rsidRPr="001B1B17">
        <w:rPr>
          <w:rFonts w:asciiTheme="minorHAnsi" w:hAnsiTheme="minorHAnsi" w:cstheme="minorHAnsi"/>
          <w:sz w:val="24"/>
          <w:szCs w:val="24"/>
        </w:rPr>
        <w:t>2</w:t>
      </w:r>
      <w:r w:rsidR="00B10D86" w:rsidRPr="001B1B17">
        <w:rPr>
          <w:rFonts w:asciiTheme="minorHAnsi" w:hAnsiTheme="minorHAnsi" w:cstheme="minorHAnsi"/>
          <w:sz w:val="24"/>
          <w:szCs w:val="24"/>
        </w:rPr>
        <w:t>ª Geração</w:t>
      </w:r>
      <w:bookmarkEnd w:id="15"/>
    </w:p>
    <w:p w:rsidR="00EC3C17" w:rsidRPr="001B1B17" w:rsidRDefault="00EC3C17" w:rsidP="00EC3C17">
      <w:pPr>
        <w:pStyle w:val="NormalWeb"/>
        <w:rPr>
          <w:rFonts w:asciiTheme="minorHAnsi" w:hAnsiTheme="minorHAnsi" w:cstheme="minorHAnsi"/>
          <w:color w:val="000000"/>
        </w:rPr>
      </w:pPr>
      <w:r w:rsidRPr="001B1B17">
        <w:rPr>
          <w:rFonts w:asciiTheme="minorHAnsi" w:hAnsiTheme="minorHAnsi" w:cstheme="minorHAnsi"/>
          <w:color w:val="000000"/>
        </w:rPr>
        <w:t>A segunda geração de computadores foi marcada pela substituição da válvula pelo </w:t>
      </w:r>
      <w:r w:rsidRPr="001B1B17">
        <w:rPr>
          <w:rStyle w:val="Forte"/>
          <w:rFonts w:asciiTheme="minorHAnsi" w:hAnsiTheme="minorHAnsi" w:cstheme="minorHAnsi"/>
          <w:b w:val="0"/>
          <w:color w:val="000000"/>
        </w:rPr>
        <w:t>transistor</w:t>
      </w:r>
      <w:r w:rsidRPr="001B1B17">
        <w:rPr>
          <w:rFonts w:asciiTheme="minorHAnsi" w:hAnsiTheme="minorHAnsi" w:cstheme="minorHAnsi"/>
          <w:color w:val="000000"/>
        </w:rPr>
        <w:t>. O transistor revolucionou a eletrônica em geral e os computadores em especial. Eles eram muito menores do que as válvulas a vácuo e tinham outras vantagens: não exigiam tempo de pré-aquecimento, consumiam menos energia, geravam menos calor e eram mais rápidos e confiáveis. No final da década de 50, os transistores foram incorporados aos computadores.</w:t>
      </w:r>
    </w:p>
    <w:p w:rsidR="00C824B1" w:rsidRPr="001B1B17" w:rsidRDefault="00C824B1" w:rsidP="002936D5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16" w:name="_Toc33994382"/>
      <w:r w:rsidRPr="001B1B17">
        <w:rPr>
          <w:rFonts w:asciiTheme="minorHAnsi" w:hAnsiTheme="minorHAnsi" w:cstheme="minorHAnsi"/>
          <w:sz w:val="24"/>
          <w:szCs w:val="24"/>
        </w:rPr>
        <w:t>3</w:t>
      </w:r>
      <w:r w:rsidR="00B10D86" w:rsidRPr="001B1B17">
        <w:rPr>
          <w:rFonts w:asciiTheme="minorHAnsi" w:hAnsiTheme="minorHAnsi" w:cstheme="minorHAnsi"/>
          <w:sz w:val="24"/>
          <w:szCs w:val="24"/>
        </w:rPr>
        <w:t>ª Geração</w:t>
      </w:r>
      <w:bookmarkEnd w:id="16"/>
    </w:p>
    <w:p w:rsidR="00EC3C17" w:rsidRPr="001B1B17" w:rsidRDefault="00EC3C17" w:rsidP="00EC3C17">
      <w:p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color w:val="000000"/>
          <w:sz w:val="24"/>
          <w:szCs w:val="24"/>
        </w:rPr>
        <w:t>A terceira geração de computadores é marcada pela utilização dos </w:t>
      </w:r>
      <w:r w:rsidRPr="001B1B17">
        <w:rPr>
          <w:rStyle w:val="Forte"/>
          <w:rFonts w:asciiTheme="minorHAnsi" w:hAnsiTheme="minorHAnsi" w:cstheme="minorHAnsi"/>
          <w:b w:val="0"/>
          <w:color w:val="000000"/>
          <w:sz w:val="24"/>
          <w:szCs w:val="24"/>
        </w:rPr>
        <w:t>circuitos integrados</w:t>
      </w:r>
      <w:r w:rsidRPr="001B1B17">
        <w:rPr>
          <w:rFonts w:asciiTheme="minorHAnsi" w:hAnsiTheme="minorHAnsi" w:cstheme="minorHAnsi"/>
          <w:color w:val="000000"/>
          <w:sz w:val="24"/>
          <w:szCs w:val="24"/>
        </w:rPr>
        <w:t>, feitos de silício. Também conhecidos como </w:t>
      </w:r>
      <w:r w:rsidRPr="001B1B17">
        <w:rPr>
          <w:rStyle w:val="Forte"/>
          <w:rFonts w:asciiTheme="minorHAnsi" w:hAnsiTheme="minorHAnsi" w:cstheme="minorHAnsi"/>
          <w:b w:val="0"/>
          <w:color w:val="000000"/>
          <w:sz w:val="24"/>
          <w:szCs w:val="24"/>
        </w:rPr>
        <w:t>microchips</w:t>
      </w:r>
      <w:r w:rsidRPr="001B1B17">
        <w:rPr>
          <w:rFonts w:asciiTheme="minorHAnsi" w:hAnsiTheme="minorHAnsi" w:cstheme="minorHAnsi"/>
          <w:b/>
          <w:color w:val="000000"/>
          <w:sz w:val="24"/>
          <w:szCs w:val="24"/>
        </w:rPr>
        <w:t>,</w:t>
      </w:r>
      <w:r w:rsidRPr="001B1B17">
        <w:rPr>
          <w:rFonts w:asciiTheme="minorHAnsi" w:hAnsiTheme="minorHAnsi" w:cstheme="minorHAnsi"/>
          <w:color w:val="000000"/>
          <w:sz w:val="24"/>
          <w:szCs w:val="24"/>
        </w:rPr>
        <w:t xml:space="preserve"> eles eram construídos integrando um grande número de transistores, o que possibilitou a construção de equipamentos menores e mais baratos.</w:t>
      </w:r>
    </w:p>
    <w:p w:rsidR="00C824B1" w:rsidRPr="001B1B17" w:rsidRDefault="00C824B1" w:rsidP="002936D5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17" w:name="_Toc33994383"/>
      <w:r w:rsidRPr="001B1B17">
        <w:rPr>
          <w:rFonts w:asciiTheme="minorHAnsi" w:hAnsiTheme="minorHAnsi" w:cstheme="minorHAnsi"/>
          <w:sz w:val="24"/>
          <w:szCs w:val="24"/>
        </w:rPr>
        <w:lastRenderedPageBreak/>
        <w:t>4</w:t>
      </w:r>
      <w:r w:rsidR="00B10D86" w:rsidRPr="001B1B17">
        <w:rPr>
          <w:rFonts w:asciiTheme="minorHAnsi" w:hAnsiTheme="minorHAnsi" w:cstheme="minorHAnsi"/>
          <w:sz w:val="24"/>
          <w:szCs w:val="24"/>
        </w:rPr>
        <w:t>ª Geração</w:t>
      </w:r>
      <w:bookmarkEnd w:id="17"/>
    </w:p>
    <w:p w:rsidR="00EC3C17" w:rsidRPr="001B1B17" w:rsidRDefault="00EC3C17" w:rsidP="00EC3C17">
      <w:p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color w:val="000000"/>
          <w:sz w:val="24"/>
          <w:szCs w:val="24"/>
        </w:rPr>
        <w:t>Os computadores da quarta geração são reconhecidos pelo surgimento dos processadores — unidade central de processamento. Os sis</w:t>
      </w:r>
      <w:r w:rsidR="00423507" w:rsidRPr="001B1B17">
        <w:rPr>
          <w:rFonts w:asciiTheme="minorHAnsi" w:hAnsiTheme="minorHAnsi" w:cstheme="minorHAnsi"/>
          <w:color w:val="000000"/>
          <w:sz w:val="24"/>
          <w:szCs w:val="24"/>
        </w:rPr>
        <w:t xml:space="preserve">temas operacionais como MS-DOS </w:t>
      </w:r>
      <w:r w:rsidRPr="001B1B17">
        <w:rPr>
          <w:rFonts w:asciiTheme="minorHAnsi" w:hAnsiTheme="minorHAnsi" w:cstheme="minorHAnsi"/>
          <w:color w:val="000000"/>
          <w:sz w:val="24"/>
          <w:szCs w:val="24"/>
        </w:rPr>
        <w:t xml:space="preserve">foram construídos. Linguagens de programação orientadas a objeto </w:t>
      </w:r>
      <w:r w:rsidR="00423507" w:rsidRPr="001B1B17">
        <w:rPr>
          <w:rFonts w:asciiTheme="minorHAnsi" w:hAnsiTheme="minorHAnsi" w:cstheme="minorHAnsi"/>
          <w:color w:val="000000"/>
          <w:sz w:val="24"/>
          <w:szCs w:val="24"/>
        </w:rPr>
        <w:t>foram desenvolvidas e d</w:t>
      </w:r>
      <w:r w:rsidRPr="001B1B17">
        <w:rPr>
          <w:rFonts w:asciiTheme="minorHAnsi" w:hAnsiTheme="minorHAnsi" w:cstheme="minorHAnsi"/>
          <w:color w:val="000000"/>
          <w:sz w:val="24"/>
          <w:szCs w:val="24"/>
        </w:rPr>
        <w:t>iscos rígidos eram utilizados como memória secundária</w:t>
      </w:r>
      <w:r w:rsidR="00423507" w:rsidRPr="001B1B17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C824B1" w:rsidRPr="001B1B17" w:rsidRDefault="00C824B1" w:rsidP="002936D5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18" w:name="_Toc33994384"/>
      <w:r w:rsidRPr="001B1B17">
        <w:rPr>
          <w:rFonts w:asciiTheme="minorHAnsi" w:hAnsiTheme="minorHAnsi" w:cstheme="minorHAnsi"/>
          <w:sz w:val="24"/>
          <w:szCs w:val="24"/>
        </w:rPr>
        <w:t>5</w:t>
      </w:r>
      <w:r w:rsidR="00B10D86" w:rsidRPr="001B1B17">
        <w:rPr>
          <w:rFonts w:asciiTheme="minorHAnsi" w:hAnsiTheme="minorHAnsi" w:cstheme="minorHAnsi"/>
          <w:sz w:val="24"/>
          <w:szCs w:val="24"/>
        </w:rPr>
        <w:t>ª Geração</w:t>
      </w:r>
      <w:bookmarkEnd w:id="18"/>
    </w:p>
    <w:p w:rsidR="00423507" w:rsidRPr="001B1B17" w:rsidRDefault="00423507" w:rsidP="00423507">
      <w:p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color w:val="000000"/>
          <w:sz w:val="24"/>
          <w:szCs w:val="24"/>
        </w:rPr>
        <w:t xml:space="preserve">Os computadores da quinta geração usam processadores com milhões de transistores. Nesta geração surgiram as arquiteturas de 64 bits, os processadores que utilizam </w:t>
      </w:r>
      <w:r w:rsidR="001B1B17" w:rsidRPr="001B1B17">
        <w:rPr>
          <w:rFonts w:asciiTheme="minorHAnsi" w:hAnsiTheme="minorHAnsi" w:cstheme="minorHAnsi"/>
          <w:color w:val="000000"/>
          <w:sz w:val="24"/>
          <w:szCs w:val="24"/>
        </w:rPr>
        <w:t>tecnologias mais</w:t>
      </w:r>
      <w:r w:rsidRPr="001B1B17">
        <w:rPr>
          <w:rFonts w:asciiTheme="minorHAnsi" w:hAnsiTheme="minorHAnsi" w:cstheme="minorHAnsi"/>
          <w:color w:val="000000"/>
          <w:sz w:val="24"/>
          <w:szCs w:val="24"/>
        </w:rPr>
        <w:t xml:space="preserve"> avançadas, discos rígidos com capacidade superior a 600</w:t>
      </w:r>
      <w:r w:rsidR="001B1B17" w:rsidRPr="001B1B17">
        <w:rPr>
          <w:rFonts w:asciiTheme="minorHAnsi" w:hAnsiTheme="minorHAnsi" w:cstheme="minorHAnsi"/>
          <w:color w:val="000000"/>
          <w:sz w:val="24"/>
          <w:szCs w:val="24"/>
        </w:rPr>
        <w:t>GB, 1</w:t>
      </w:r>
      <w:r w:rsidRPr="001B1B17">
        <w:rPr>
          <w:rFonts w:asciiTheme="minorHAnsi" w:hAnsiTheme="minorHAnsi" w:cstheme="minorHAnsi"/>
          <w:color w:val="000000"/>
          <w:sz w:val="24"/>
          <w:szCs w:val="24"/>
        </w:rPr>
        <w:t>GB de memória e utilização de disco ótico com mais de 50GB de armazenamento.</w:t>
      </w:r>
    </w:p>
    <w:p w:rsidR="00C824B1" w:rsidRPr="001B1B17" w:rsidRDefault="00C824B1" w:rsidP="002936D5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19" w:name="_Toc33994385"/>
      <w:r w:rsidRPr="001B1B17">
        <w:rPr>
          <w:rFonts w:asciiTheme="minorHAnsi" w:hAnsiTheme="minorHAnsi" w:cstheme="minorHAnsi"/>
          <w:sz w:val="24"/>
          <w:szCs w:val="24"/>
        </w:rPr>
        <w:t>6</w:t>
      </w:r>
      <w:r w:rsidR="00B10D86" w:rsidRPr="001B1B17">
        <w:rPr>
          <w:rFonts w:asciiTheme="minorHAnsi" w:hAnsiTheme="minorHAnsi" w:cstheme="minorHAnsi"/>
          <w:sz w:val="24"/>
          <w:szCs w:val="24"/>
        </w:rPr>
        <w:t>ª Geração</w:t>
      </w:r>
      <w:bookmarkEnd w:id="19"/>
    </w:p>
    <w:p w:rsidR="00423507" w:rsidRPr="001B1B17" w:rsidRDefault="00423507" w:rsidP="00423507">
      <w:p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>A sexta geração de computadores consiste na gestão e oferta de aplicações, dados e informaç</w:t>
      </w:r>
      <w:r w:rsidR="0067549C" w:rsidRPr="001B1B17">
        <w:rPr>
          <w:rFonts w:asciiTheme="minorHAnsi" w:hAnsiTheme="minorHAnsi" w:cstheme="minorHAnsi"/>
          <w:sz w:val="24"/>
          <w:szCs w:val="24"/>
        </w:rPr>
        <w:t xml:space="preserve">ão </w:t>
      </w:r>
      <w:r w:rsidRPr="001B1B17">
        <w:rPr>
          <w:rFonts w:asciiTheme="minorHAnsi" w:hAnsiTheme="minorHAnsi" w:cstheme="minorHAnsi"/>
          <w:sz w:val="24"/>
          <w:szCs w:val="24"/>
        </w:rPr>
        <w:t xml:space="preserve">como um serviço, que é fornecido pela internet. Este serviço fornece a utilização de memória, armazenamento e calculo através de computadores que utilizam supercondutores que não perdem eletricidade para o calor devido </w:t>
      </w:r>
      <w:r w:rsidR="001B1B17" w:rsidRPr="001B1B17">
        <w:rPr>
          <w:rFonts w:asciiTheme="minorHAnsi" w:hAnsiTheme="minorHAnsi" w:cstheme="minorHAnsi"/>
          <w:sz w:val="24"/>
          <w:szCs w:val="24"/>
        </w:rPr>
        <w:t>à</w:t>
      </w:r>
      <w:r w:rsidRPr="001B1B17">
        <w:rPr>
          <w:rFonts w:asciiTheme="minorHAnsi" w:hAnsiTheme="minorHAnsi" w:cstheme="minorHAnsi"/>
          <w:sz w:val="24"/>
          <w:szCs w:val="24"/>
        </w:rPr>
        <w:t xml:space="preserve"> </w:t>
      </w:r>
      <w:r w:rsidR="001B1B17" w:rsidRPr="001B1B17">
        <w:rPr>
          <w:rFonts w:asciiTheme="minorHAnsi" w:hAnsiTheme="minorHAnsi" w:cstheme="minorHAnsi"/>
          <w:sz w:val="24"/>
          <w:szCs w:val="24"/>
        </w:rPr>
        <w:t>resistência, e</w:t>
      </w:r>
      <w:r w:rsidRPr="001B1B17">
        <w:rPr>
          <w:rFonts w:asciiTheme="minorHAnsi" w:hAnsiTheme="minorHAnsi" w:cstheme="minorHAnsi"/>
          <w:sz w:val="24"/>
          <w:szCs w:val="24"/>
        </w:rPr>
        <w:t xml:space="preserve"> servidores partilhados e integrados pela rede.  </w:t>
      </w:r>
    </w:p>
    <w:p w:rsidR="00E87947" w:rsidRPr="001B1B17" w:rsidRDefault="00E87947" w:rsidP="00AE499F">
      <w:pPr>
        <w:rPr>
          <w:rFonts w:asciiTheme="minorHAnsi" w:hAnsiTheme="minorHAnsi" w:cstheme="minorHAnsi"/>
          <w:sz w:val="24"/>
          <w:szCs w:val="24"/>
        </w:rPr>
      </w:pPr>
    </w:p>
    <w:p w:rsidR="001B1B17" w:rsidRPr="001B1B17" w:rsidRDefault="001B1B17" w:rsidP="00AE499F">
      <w:pPr>
        <w:rPr>
          <w:rFonts w:asciiTheme="minorHAnsi" w:hAnsiTheme="minorHAnsi" w:cstheme="minorHAnsi"/>
          <w:sz w:val="24"/>
          <w:szCs w:val="24"/>
        </w:rPr>
      </w:pPr>
    </w:p>
    <w:p w:rsidR="001B1B17" w:rsidRPr="001B1B17" w:rsidRDefault="001B1B17" w:rsidP="00AE499F">
      <w:pPr>
        <w:rPr>
          <w:rFonts w:asciiTheme="minorHAnsi" w:hAnsiTheme="minorHAnsi" w:cstheme="minorHAnsi"/>
          <w:sz w:val="24"/>
          <w:szCs w:val="24"/>
        </w:rPr>
      </w:pPr>
    </w:p>
    <w:p w:rsidR="001B1B17" w:rsidRPr="001B1B17" w:rsidRDefault="001B1B17" w:rsidP="00AE499F">
      <w:pPr>
        <w:rPr>
          <w:rFonts w:asciiTheme="minorHAnsi" w:hAnsiTheme="minorHAnsi" w:cstheme="minorHAnsi"/>
          <w:sz w:val="24"/>
          <w:szCs w:val="24"/>
        </w:rPr>
      </w:pPr>
    </w:p>
    <w:p w:rsidR="001B1B17" w:rsidRPr="001B1B17" w:rsidRDefault="001B1B17" w:rsidP="00AE499F">
      <w:pPr>
        <w:rPr>
          <w:rFonts w:asciiTheme="minorHAnsi" w:hAnsiTheme="minorHAnsi" w:cstheme="minorHAnsi"/>
          <w:sz w:val="24"/>
          <w:szCs w:val="24"/>
        </w:rPr>
      </w:pPr>
    </w:p>
    <w:p w:rsidR="00B10D86" w:rsidRPr="001B1B17" w:rsidRDefault="00B10D86" w:rsidP="001B1B17">
      <w:pPr>
        <w:pStyle w:val="Ttulo1"/>
        <w:rPr>
          <w:rFonts w:asciiTheme="minorHAnsi" w:hAnsiTheme="minorHAnsi" w:cstheme="minorHAnsi"/>
          <w:i/>
          <w:color w:val="548DD4" w:themeColor="text2" w:themeTint="99"/>
        </w:rPr>
      </w:pPr>
      <w:bookmarkStart w:id="20" w:name="_Toc33994386"/>
      <w:r w:rsidRPr="001B1B17">
        <w:rPr>
          <w:rFonts w:asciiTheme="minorHAnsi" w:hAnsiTheme="minorHAnsi" w:cstheme="minorHAnsi"/>
          <w:i/>
          <w:color w:val="548DD4" w:themeColor="text2" w:themeTint="99"/>
        </w:rPr>
        <w:t>Componentes fundamentais de um computador</w:t>
      </w:r>
      <w:bookmarkEnd w:id="20"/>
    </w:p>
    <w:p w:rsidR="00423507" w:rsidRPr="001B1B17" w:rsidRDefault="00423507" w:rsidP="00423507">
      <w:pPr>
        <w:rPr>
          <w:rFonts w:asciiTheme="minorHAnsi" w:hAnsiTheme="minorHAnsi" w:cstheme="minorHAnsi"/>
          <w:sz w:val="24"/>
          <w:szCs w:val="24"/>
        </w:rPr>
      </w:pPr>
    </w:p>
    <w:p w:rsidR="00423507" w:rsidRPr="001B1B17" w:rsidRDefault="00423507" w:rsidP="00423507">
      <w:p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>Podemos dividir o</w:t>
      </w:r>
      <w:r w:rsidR="00862397" w:rsidRPr="001B1B17">
        <w:rPr>
          <w:rFonts w:asciiTheme="minorHAnsi" w:hAnsiTheme="minorHAnsi" w:cstheme="minorHAnsi"/>
          <w:sz w:val="24"/>
          <w:szCs w:val="24"/>
        </w:rPr>
        <w:t xml:space="preserve">s </w:t>
      </w:r>
      <w:r w:rsidR="001B1B17" w:rsidRPr="001B1B17">
        <w:rPr>
          <w:rFonts w:asciiTheme="minorHAnsi" w:hAnsiTheme="minorHAnsi" w:cstheme="minorHAnsi"/>
          <w:sz w:val="24"/>
          <w:szCs w:val="24"/>
        </w:rPr>
        <w:t>componentes principais de</w:t>
      </w:r>
      <w:r w:rsidR="00862397" w:rsidRPr="001B1B17">
        <w:rPr>
          <w:rFonts w:asciiTheme="minorHAnsi" w:hAnsiTheme="minorHAnsi" w:cstheme="minorHAnsi"/>
          <w:sz w:val="24"/>
          <w:szCs w:val="24"/>
        </w:rPr>
        <w:t xml:space="preserve"> um computador em oito partes:</w:t>
      </w:r>
    </w:p>
    <w:p w:rsidR="00862397" w:rsidRPr="001B1B17" w:rsidRDefault="00862397" w:rsidP="00862397">
      <w:pPr>
        <w:pStyle w:val="PargrafodaLista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b/>
          <w:color w:val="444444"/>
          <w:sz w:val="24"/>
          <w:szCs w:val="24"/>
          <w:u w:val="single"/>
          <w:shd w:val="clear" w:color="auto" w:fill="FFFFFF"/>
        </w:rPr>
        <w:t>O gabinete</w:t>
      </w:r>
      <w:r w:rsidRPr="001B1B17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- É basicamente uma “caixa”, geralmente metálica com partes plásticas que tem a função de manter cada coisa em seu lugar, um computador sem um gabinete não passa de um amontoado de componentes.</w:t>
      </w:r>
    </w:p>
    <w:p w:rsidR="00862397" w:rsidRPr="001B1B17" w:rsidRDefault="00316A95" w:rsidP="00862397">
      <w:pPr>
        <w:pStyle w:val="PargrafodaLista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b/>
          <w:color w:val="444444"/>
          <w:sz w:val="24"/>
          <w:szCs w:val="24"/>
          <w:u w:val="single"/>
          <w:shd w:val="clear" w:color="auto" w:fill="FFFFFF"/>
        </w:rPr>
        <w:t>Drives Ópticos</w:t>
      </w:r>
      <w:r w:rsidR="00862397" w:rsidRPr="001B1B17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- São dispositivos que permitem que uma mídia óptico possam ser lidas e ter seus arquivo</w:t>
      </w:r>
      <w:r w:rsidR="001B1B17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s reproduzidos no computador. (</w:t>
      </w:r>
      <w:r w:rsidR="00862397" w:rsidRPr="001B1B17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blue ray, DVD, cd e etc.)</w:t>
      </w:r>
    </w:p>
    <w:p w:rsidR="00862397" w:rsidRPr="001B1B17" w:rsidRDefault="00862397" w:rsidP="00862397">
      <w:pPr>
        <w:pStyle w:val="PargrafodaLista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b/>
          <w:color w:val="444444"/>
          <w:sz w:val="24"/>
          <w:szCs w:val="24"/>
          <w:u w:val="single"/>
          <w:shd w:val="clear" w:color="auto" w:fill="FFFFFF"/>
        </w:rPr>
        <w:t>Placa Mãe</w:t>
      </w:r>
      <w:r w:rsidRPr="001B1B17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- A placa-mãe é a placa principal do computador, é uma placa fundamental, o próprio nome sugere isso, sem mãe você não existiria e sem placa-mãe um computador também não existiria.</w:t>
      </w:r>
    </w:p>
    <w:p w:rsidR="00862397" w:rsidRPr="001B1B17" w:rsidRDefault="00862397" w:rsidP="00862397">
      <w:pPr>
        <w:pStyle w:val="PargrafodaLista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b/>
          <w:sz w:val="24"/>
          <w:szCs w:val="24"/>
          <w:u w:val="single"/>
        </w:rPr>
        <w:t>Processador</w:t>
      </w:r>
      <w:r w:rsidRPr="001B1B17">
        <w:rPr>
          <w:rFonts w:asciiTheme="minorHAnsi" w:hAnsiTheme="minorHAnsi" w:cstheme="minorHAnsi"/>
          <w:sz w:val="24"/>
          <w:szCs w:val="24"/>
        </w:rPr>
        <w:t xml:space="preserve"> - </w:t>
      </w:r>
      <w:r w:rsidR="001B1B17">
        <w:rPr>
          <w:rFonts w:asciiTheme="minorHAnsi" w:hAnsiTheme="minorHAnsi" w:cstheme="minorHAnsi"/>
          <w:sz w:val="24"/>
          <w:szCs w:val="24"/>
        </w:rPr>
        <w:t xml:space="preserve">O processador tem a função executar toda </w:t>
      </w:r>
      <w:r w:rsidRPr="001B1B17">
        <w:rPr>
          <w:rFonts w:asciiTheme="minorHAnsi" w:hAnsiTheme="minorHAnsi" w:cstheme="minorHAnsi"/>
          <w:sz w:val="24"/>
          <w:szCs w:val="24"/>
        </w:rPr>
        <w:t>informação que é gerada durante a operação do computador, com tanto a melhor palavra para descrever a função do processador é justamente “processar”.</w:t>
      </w:r>
    </w:p>
    <w:p w:rsidR="00862397" w:rsidRPr="001B1B17" w:rsidRDefault="00862397" w:rsidP="00862397">
      <w:pPr>
        <w:pStyle w:val="PargrafodaLista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b/>
          <w:sz w:val="24"/>
          <w:szCs w:val="24"/>
          <w:u w:val="single"/>
        </w:rPr>
        <w:t>Hd ou SSD</w:t>
      </w:r>
      <w:r w:rsidRPr="001B1B17">
        <w:rPr>
          <w:rFonts w:asciiTheme="minorHAnsi" w:hAnsiTheme="minorHAnsi" w:cstheme="minorHAnsi"/>
          <w:sz w:val="24"/>
          <w:szCs w:val="24"/>
        </w:rPr>
        <w:t xml:space="preserve"> - </w:t>
      </w:r>
      <w:r w:rsidRPr="001B1B17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é um dispositivo de armazenamento, capaz de ser gravado e regravado diversas vezes, ele é utilizado para armazenamento de arquivos e </w:t>
      </w:r>
      <w:r w:rsidR="001B1B17" w:rsidRPr="001B1B17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consequentemente</w:t>
      </w:r>
      <w:r w:rsidRPr="001B1B17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do seu sistema operacional.</w:t>
      </w:r>
    </w:p>
    <w:p w:rsidR="00B10D86" w:rsidRPr="001B1B17" w:rsidRDefault="00862397" w:rsidP="00316A95">
      <w:pPr>
        <w:pStyle w:val="PargrafodaLista"/>
        <w:numPr>
          <w:ilvl w:val="0"/>
          <w:numId w:val="15"/>
        </w:num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4"/>
          <w:szCs w:val="24"/>
          <w:u w:val="single"/>
        </w:rPr>
      </w:pPr>
      <w:r w:rsidRPr="001B1B17">
        <w:rPr>
          <w:rFonts w:asciiTheme="minorHAnsi" w:hAnsiTheme="minorHAnsi" w:cstheme="minorHAnsi"/>
          <w:b/>
          <w:color w:val="444444"/>
          <w:sz w:val="24"/>
          <w:szCs w:val="24"/>
          <w:u w:val="single"/>
          <w:shd w:val="clear" w:color="auto" w:fill="FFFFFF"/>
        </w:rPr>
        <w:t>Placa de vídeo</w:t>
      </w:r>
      <w:r w:rsidRPr="001B1B17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r w:rsidR="00316A95" w:rsidRPr="001B1B17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–</w:t>
      </w:r>
      <w:r w:rsidRPr="001B1B17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r w:rsidR="00316A95" w:rsidRPr="001B1B17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a função da placa de vídeo é processar os gráficos existentes no computador e “jogá-los” no monitor.</w:t>
      </w:r>
    </w:p>
    <w:p w:rsidR="00316A95" w:rsidRPr="001B1B17" w:rsidRDefault="00316A95" w:rsidP="00316A95">
      <w:pPr>
        <w:pStyle w:val="PargrafodaLista"/>
        <w:numPr>
          <w:ilvl w:val="0"/>
          <w:numId w:val="15"/>
        </w:num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4"/>
          <w:szCs w:val="24"/>
          <w:u w:val="single"/>
        </w:rPr>
      </w:pPr>
      <w:r w:rsidRPr="001B1B17">
        <w:rPr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  <w:u w:val="single"/>
        </w:rPr>
        <w:t>RAM</w:t>
      </w:r>
      <w:r w:rsidRPr="001B1B17">
        <w:rPr>
          <w:rFonts w:asciiTheme="minorHAnsi" w:eastAsiaTheme="majorEastAsia" w:hAnsiTheme="minorHAnsi" w:cstheme="minorHAnsi"/>
          <w:bCs/>
          <w:color w:val="000000" w:themeColor="text1"/>
          <w:sz w:val="24"/>
          <w:szCs w:val="24"/>
        </w:rPr>
        <w:t xml:space="preserve"> -</w:t>
      </w:r>
      <w:r w:rsidRPr="001B1B17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4"/>
          <w:szCs w:val="24"/>
          <w:u w:val="single"/>
        </w:rPr>
        <w:t xml:space="preserve"> </w:t>
      </w:r>
      <w:r w:rsidRPr="001B1B17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A memória RAM é uma memória de acesso rápido, ela basicamente armazena temporariamente as informações que precisam ser acessadas de maneira rápida pelo sistema operacional.</w:t>
      </w:r>
    </w:p>
    <w:p w:rsidR="001B1B17" w:rsidRPr="001B1B17" w:rsidRDefault="00316A95" w:rsidP="002663A2">
      <w:pPr>
        <w:pStyle w:val="PargrafodaLista"/>
        <w:numPr>
          <w:ilvl w:val="0"/>
          <w:numId w:val="15"/>
        </w:num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4"/>
          <w:szCs w:val="24"/>
          <w:u w:val="single"/>
        </w:rPr>
      </w:pPr>
      <w:r w:rsidRPr="001B1B17">
        <w:rPr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  <w:u w:val="single"/>
        </w:rPr>
        <w:t>Fonte de Alimentação</w:t>
      </w:r>
      <w:r w:rsidRPr="001B1B17">
        <w:rPr>
          <w:rFonts w:asciiTheme="minorHAnsi" w:eastAsiaTheme="majorEastAsia" w:hAnsiTheme="minorHAnsi" w:cstheme="minorHAnsi"/>
          <w:bCs/>
          <w:color w:val="000000" w:themeColor="text1"/>
          <w:sz w:val="24"/>
          <w:szCs w:val="24"/>
        </w:rPr>
        <w:t xml:space="preserve"> - </w:t>
      </w:r>
      <w:r w:rsidRPr="001B1B17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A fonte de alimentação é responsável por alimentar eletricamente todos os componentes do computador</w:t>
      </w:r>
      <w:r w:rsidR="00636D39" w:rsidRPr="001B1B17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.</w:t>
      </w:r>
    </w:p>
    <w:p w:rsidR="002663A2" w:rsidRPr="001B1B17" w:rsidRDefault="001B1B17" w:rsidP="002663A2">
      <w:pPr>
        <w:pStyle w:val="Ttulo1"/>
        <w:rPr>
          <w:rFonts w:asciiTheme="minorHAnsi" w:hAnsiTheme="minorHAnsi" w:cstheme="minorHAnsi"/>
          <w:i/>
          <w:color w:val="548DD4" w:themeColor="text2" w:themeTint="99"/>
        </w:rPr>
      </w:pPr>
      <w:r w:rsidRPr="001B1B17">
        <w:rPr>
          <w:rFonts w:asciiTheme="minorHAnsi" w:hAnsiTheme="minorHAnsi" w:cstheme="minorHAnsi"/>
          <w:i/>
          <w:color w:val="548DD4" w:themeColor="text2" w:themeTint="99"/>
        </w:rPr>
        <w:lastRenderedPageBreak/>
        <w:t xml:space="preserve">Evolução do Software </w:t>
      </w:r>
    </w:p>
    <w:p w:rsidR="002663A2" w:rsidRPr="001B1B17" w:rsidRDefault="002663A2" w:rsidP="002663A2">
      <w:pPr>
        <w:rPr>
          <w:rFonts w:asciiTheme="minorHAnsi" w:hAnsiTheme="minorHAnsi" w:cstheme="minorHAnsi"/>
          <w:sz w:val="24"/>
          <w:szCs w:val="24"/>
        </w:rPr>
      </w:pPr>
    </w:p>
    <w:p w:rsidR="002663A2" w:rsidRPr="001B1B17" w:rsidRDefault="002663A2" w:rsidP="002663A2">
      <w:pPr>
        <w:pStyle w:val="PargrafodaLista"/>
        <w:ind w:left="360"/>
        <w:rPr>
          <w:rFonts w:asciiTheme="minorHAnsi" w:hAnsiTheme="minorHAnsi" w:cstheme="minorHAnsi"/>
          <w:sz w:val="24"/>
          <w:szCs w:val="24"/>
        </w:rPr>
      </w:pPr>
    </w:p>
    <w:p w:rsidR="002663A2" w:rsidRPr="001B1B17" w:rsidRDefault="002663A2" w:rsidP="002663A2">
      <w:pPr>
        <w:pStyle w:val="PargrafodaLista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 xml:space="preserve">Acesse em:  </w:t>
      </w:r>
      <w:hyperlink r:id="rId11" w:history="1">
        <w:r w:rsidRPr="001B1B17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https://www.youtube.com/watch?v=b-EL_EFyYrw</w:t>
        </w:r>
      </w:hyperlink>
      <w:r w:rsidRPr="001B1B17">
        <w:rPr>
          <w:rFonts w:asciiTheme="minorHAnsi" w:hAnsiTheme="minorHAnsi" w:cstheme="minorHAnsi"/>
          <w:sz w:val="24"/>
          <w:szCs w:val="24"/>
        </w:rPr>
        <w:t>.</w:t>
      </w:r>
    </w:p>
    <w:p w:rsidR="002663A2" w:rsidRPr="001B1B17" w:rsidRDefault="002663A2" w:rsidP="002663A2">
      <w:pPr>
        <w:pStyle w:val="PargrafodaLista"/>
        <w:ind w:left="1080"/>
        <w:rPr>
          <w:rFonts w:asciiTheme="minorHAnsi" w:hAnsiTheme="minorHAnsi" w:cstheme="minorHAnsi"/>
          <w:sz w:val="24"/>
          <w:szCs w:val="24"/>
        </w:rPr>
      </w:pPr>
    </w:p>
    <w:p w:rsidR="002663A2" w:rsidRPr="001B1B17" w:rsidRDefault="002663A2" w:rsidP="002663A2">
      <w:pPr>
        <w:pStyle w:val="PargrafodaLista"/>
        <w:ind w:left="1080"/>
        <w:rPr>
          <w:rFonts w:asciiTheme="minorHAnsi" w:hAnsiTheme="minorHAnsi" w:cstheme="minorHAnsi"/>
          <w:sz w:val="24"/>
          <w:szCs w:val="24"/>
        </w:rPr>
      </w:pPr>
    </w:p>
    <w:p w:rsidR="001B1B17" w:rsidRPr="001B1B17" w:rsidRDefault="001B1B17" w:rsidP="001B1B17">
      <w:pPr>
        <w:pStyle w:val="Ttulo1"/>
        <w:rPr>
          <w:rFonts w:asciiTheme="minorHAnsi" w:hAnsiTheme="minorHAnsi" w:cstheme="minorHAnsi"/>
          <w:i/>
          <w:color w:val="548DD4" w:themeColor="text2" w:themeTint="99"/>
        </w:rPr>
      </w:pPr>
      <w:r w:rsidRPr="001B1B17">
        <w:rPr>
          <w:rFonts w:asciiTheme="minorHAnsi" w:hAnsiTheme="minorHAnsi" w:cstheme="minorHAnsi"/>
          <w:i/>
          <w:color w:val="548DD4" w:themeColor="text2" w:themeTint="99"/>
        </w:rPr>
        <w:t>Resenha dos Tópicos Abrangidos</w:t>
      </w:r>
    </w:p>
    <w:p w:rsidR="001B1B17" w:rsidRPr="001B1B17" w:rsidRDefault="001B1B17" w:rsidP="001B1B17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eladeGrade2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8414"/>
      </w:tblGrid>
      <w:tr w:rsidR="001B1B17" w:rsidRPr="001B1B17" w:rsidTr="00934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4" w:type="dxa"/>
            <w:tcBorders>
              <w:top w:val="none" w:sz="0" w:space="0" w:color="auto"/>
              <w:bottom w:val="none" w:sz="0" w:space="0" w:color="auto"/>
            </w:tcBorders>
            <w:shd w:val="clear" w:color="auto" w:fill="EEECE1" w:themeFill="background2"/>
          </w:tcPr>
          <w:p w:rsidR="001B1B17" w:rsidRPr="001B1B17" w:rsidRDefault="001B1B17" w:rsidP="001B1B17">
            <w:pPr>
              <w:rPr>
                <w:rFonts w:asciiTheme="minorHAnsi" w:hAnsiTheme="minorHAnsi" w:cstheme="minorHAnsi"/>
                <w:i/>
                <w:color w:val="943634" w:themeColor="accent2" w:themeShade="BF"/>
                <w:sz w:val="24"/>
                <w:szCs w:val="24"/>
                <w:u w:val="single"/>
                <w:lang w:val="en-US"/>
              </w:rPr>
            </w:pPr>
            <w:r w:rsidRPr="001B1B17">
              <w:rPr>
                <w:rFonts w:asciiTheme="minorHAnsi" w:hAnsiTheme="minorHAnsi" w:cstheme="minorHAnsi"/>
                <w:i/>
                <w:color w:val="943634" w:themeColor="accent2" w:themeShade="BF"/>
                <w:sz w:val="24"/>
                <w:szCs w:val="24"/>
                <w:u w:val="single"/>
                <w:lang w:val="en-US"/>
              </w:rPr>
              <w:t>EVOLUÇÃO DO SOFTWARE</w:t>
            </w:r>
          </w:p>
          <w:p w:rsidR="001B1B17" w:rsidRPr="001B1B17" w:rsidRDefault="001B1B17" w:rsidP="001B1B17">
            <w:pPr>
              <w:rPr>
                <w:rFonts w:asciiTheme="minorHAnsi" w:hAnsiTheme="minorHAnsi" w:cstheme="minorHAnsi"/>
                <w:b w:val="0"/>
                <w:i/>
                <w:sz w:val="24"/>
                <w:szCs w:val="24"/>
                <w:u w:val="single"/>
                <w:lang w:val="en-US"/>
              </w:rPr>
            </w:pPr>
          </w:p>
          <w:p w:rsidR="001B1B17" w:rsidRPr="001B1B17" w:rsidRDefault="001B1B17" w:rsidP="001B1B17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Em meados dos anos 50 não se utilizavam softwares. Os computadores eram programado</w:t>
            </w:r>
            <w:r w:rsidR="00934D49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s manualmente com a intervenção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 humana utilizando válvulas.</w:t>
            </w:r>
          </w:p>
          <w:p w:rsidR="001B1B17" w:rsidRPr="001B1B17" w:rsidRDefault="001B1B17" w:rsidP="001B1B17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Logo veio a necessidade de computadores mais rápidos no que tange processamento, assim aumentando a complexidade dos problemas a serem resolvidos. Então surge a necessidade de desenvolvimento de softwares, que poderiam solucionar esses problemas de maneira mais rápida e eficiente.</w:t>
            </w:r>
          </w:p>
          <w:p w:rsidR="001B1B17" w:rsidRPr="001B1B17" w:rsidRDefault="001B1B17" w:rsidP="001B1B17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</w:tc>
      </w:tr>
      <w:tr w:rsidR="001B1B17" w:rsidRPr="001B1B17" w:rsidTr="00934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4" w:type="dxa"/>
          </w:tcPr>
          <w:p w:rsidR="001B1B17" w:rsidRPr="001B1B17" w:rsidRDefault="001B1B17" w:rsidP="001B1B17">
            <w:pPr>
              <w:rPr>
                <w:rFonts w:asciiTheme="minorHAnsi" w:hAnsiTheme="minorHAnsi" w:cstheme="minorHAnsi"/>
                <w:i/>
                <w:color w:val="943634" w:themeColor="accent2" w:themeShade="BF"/>
                <w:sz w:val="24"/>
                <w:szCs w:val="24"/>
                <w:u w:val="single"/>
                <w:lang w:val="en-US"/>
              </w:rPr>
            </w:pPr>
            <w:r w:rsidRPr="001B1B17">
              <w:rPr>
                <w:rFonts w:asciiTheme="minorHAnsi" w:hAnsiTheme="minorHAnsi" w:cstheme="minorHAnsi"/>
                <w:i/>
                <w:color w:val="943634" w:themeColor="accent2" w:themeShade="BF"/>
                <w:sz w:val="24"/>
                <w:szCs w:val="24"/>
                <w:u w:val="single"/>
                <w:lang w:val="en-US"/>
              </w:rPr>
              <w:t>CRISE DO SOFTWARE</w:t>
            </w:r>
          </w:p>
          <w:p w:rsidR="001B1B17" w:rsidRPr="001B1B17" w:rsidRDefault="001B1B17" w:rsidP="001B1B17">
            <w:pPr>
              <w:rPr>
                <w:rFonts w:asciiTheme="minorHAnsi" w:hAnsiTheme="minorHAnsi" w:cstheme="minorHAnsi"/>
                <w:b w:val="0"/>
                <w:i/>
                <w:sz w:val="24"/>
                <w:szCs w:val="24"/>
                <w:u w:val="single"/>
              </w:rPr>
            </w:pPr>
          </w:p>
          <w:p w:rsidR="001B1B17" w:rsidRPr="001B1B17" w:rsidRDefault="001B1B17" w:rsidP="001B1B17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A Crise do software foi um termo que surgiu nos anos 70, O termo expressava as dificuldades do desenvolvimento de software frente ao rápido crescimento da demanda por software, da complexidade dos problemas a serem resolvidos e da inexistência de técnicas estabelecidas para o desenvolvimento de sistemas que funcionassem adequadamente ou pudessem ser validados. No Iníc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io dos anos 70, quando vivia-se 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a terceira era do software, houveram muitos problemas de prazo e custo no desenvolvimento de software, devido a baixa produtividade, baixa qualidade e difícil manutenção do software.</w:t>
            </w:r>
          </w:p>
          <w:p w:rsidR="001B1B17" w:rsidRPr="001B1B17" w:rsidRDefault="001B1B17" w:rsidP="001B1B17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</w:tc>
      </w:tr>
      <w:tr w:rsidR="001B1B17" w:rsidRPr="001B1B17" w:rsidTr="00934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4" w:type="dxa"/>
            <w:shd w:val="clear" w:color="auto" w:fill="EEECE1" w:themeFill="background2"/>
          </w:tcPr>
          <w:p w:rsidR="001B1B17" w:rsidRPr="001B1B17" w:rsidRDefault="001B1B17" w:rsidP="001B1B17">
            <w:pPr>
              <w:rPr>
                <w:rFonts w:asciiTheme="minorHAnsi" w:hAnsiTheme="minorHAnsi" w:cstheme="minorHAnsi"/>
                <w:i/>
                <w:color w:val="943634" w:themeColor="accent2" w:themeShade="BF"/>
                <w:sz w:val="24"/>
                <w:szCs w:val="24"/>
                <w:u w:val="single"/>
              </w:rPr>
            </w:pPr>
            <w:r w:rsidRPr="001B1B17">
              <w:rPr>
                <w:rFonts w:asciiTheme="minorHAnsi" w:hAnsiTheme="minorHAnsi" w:cstheme="minorHAnsi"/>
                <w:i/>
                <w:color w:val="943634" w:themeColor="accent2" w:themeShade="BF"/>
                <w:sz w:val="24"/>
                <w:szCs w:val="24"/>
                <w:u w:val="single"/>
              </w:rPr>
              <w:t>LICENÇA DE SOFTWARE</w:t>
            </w:r>
          </w:p>
          <w:p w:rsidR="001B1B17" w:rsidRPr="001B1B17" w:rsidRDefault="001B1B17" w:rsidP="001B1B17">
            <w:pPr>
              <w:rPr>
                <w:rFonts w:asciiTheme="minorHAnsi" w:hAnsiTheme="minorHAnsi" w:cstheme="minorHAnsi"/>
                <w:b w:val="0"/>
                <w:i/>
                <w:sz w:val="24"/>
                <w:szCs w:val="24"/>
                <w:u w:val="single"/>
              </w:rPr>
            </w:pPr>
          </w:p>
          <w:p w:rsidR="001B1B17" w:rsidRPr="001B1B17" w:rsidRDefault="001B1B17" w:rsidP="001B1B17">
            <w:pPr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Licença de software é o documento que define os limites de uso que um usuário pode ter em relação a um produto de terceiros. A origem do termo remonta ao uso de imagem e de som, como compreendido pelo direito, e pode restringir a cópia, a distribuição e a adaptação da aplicação.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Existem várias categorias de licenças de software, desde as menos restritivas, até as proprietárias. Existem cerca de nove 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modelos de licenciamento 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no mercado.</w:t>
            </w:r>
          </w:p>
          <w:p w:rsidR="001B1B17" w:rsidRPr="001B1B17" w:rsidRDefault="001B1B17" w:rsidP="001B1B17">
            <w:pPr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</w:p>
          <w:p w:rsidR="001B1B17" w:rsidRPr="001B1B17" w:rsidRDefault="001B1B17" w:rsidP="001B1B17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B1B17">
              <w:rPr>
                <w:rFonts w:asciiTheme="minorHAnsi" w:hAnsiTheme="minorHAnsi" w:cstheme="minorHAnsi"/>
                <w:i/>
                <w:color w:val="FFFFFF" w:themeColor="background1"/>
                <w:sz w:val="24"/>
                <w:szCs w:val="24"/>
                <w:u w:val="single"/>
                <w:shd w:val="clear" w:color="auto" w:fill="632423" w:themeFill="accent2" w:themeFillShade="80"/>
                <w:lang w:val="en-US"/>
              </w:rPr>
              <w:t>LIcença Perpétua: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 Licença de aquisição perpétua é um dos modelos mais tradicionais de distribuição de aplicativos, na qual a solução é comercializada como ativo, e quem adquire tem direito de beneficiar-se dela pelo resto da vida.</w:t>
            </w:r>
          </w:p>
          <w:p w:rsidR="001B1B17" w:rsidRPr="001B1B17" w:rsidRDefault="001B1B17" w:rsidP="001B1B17">
            <w:pPr>
              <w:pStyle w:val="PargrafodaLista"/>
              <w:ind w:left="108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  <w:p w:rsidR="00246BD5" w:rsidRPr="00246BD5" w:rsidRDefault="00246BD5" w:rsidP="00246BD5">
            <w:pPr>
              <w:pStyle w:val="PargrafodaLista"/>
              <w:ind w:left="108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  <w:p w:rsidR="00246BD5" w:rsidRPr="00246BD5" w:rsidRDefault="00246BD5" w:rsidP="00246BD5">
            <w:pPr>
              <w:pStyle w:val="PargrafodaLista"/>
              <w:rPr>
                <w:rFonts w:asciiTheme="minorHAnsi" w:hAnsiTheme="minorHAnsi" w:cstheme="minorHAnsi"/>
                <w:i/>
                <w:color w:val="FFFFFF" w:themeColor="background1"/>
                <w:sz w:val="24"/>
                <w:szCs w:val="24"/>
                <w:u w:val="single"/>
                <w:shd w:val="clear" w:color="auto" w:fill="632423" w:themeFill="accent2" w:themeFillShade="80"/>
                <w:lang w:val="en-US"/>
              </w:rPr>
            </w:pPr>
          </w:p>
          <w:p w:rsidR="001B1B17" w:rsidRPr="001B1B17" w:rsidRDefault="001B1B17" w:rsidP="001B1B17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B1B17">
              <w:rPr>
                <w:rFonts w:asciiTheme="minorHAnsi" w:hAnsiTheme="minorHAnsi" w:cstheme="minorHAnsi"/>
                <w:i/>
                <w:color w:val="FFFFFF" w:themeColor="background1"/>
                <w:sz w:val="24"/>
                <w:szCs w:val="24"/>
                <w:u w:val="single"/>
                <w:shd w:val="clear" w:color="auto" w:fill="632423" w:themeFill="accent2" w:themeFillShade="80"/>
                <w:lang w:val="en-US"/>
              </w:rPr>
              <w:lastRenderedPageBreak/>
              <w:t>Licença de Uso: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 Essa licença permite a utilização de um determinado software em apenas uma máquina e inclui atualizaç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</w:rPr>
              <w:t>ões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, mas também não preveem o direito à manutenção. Essas licenças devem ser adquiridas em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 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conjunto ou isoladamente. </w:t>
            </w:r>
          </w:p>
          <w:p w:rsidR="001B1B17" w:rsidRPr="001B1B17" w:rsidRDefault="001B1B17" w:rsidP="001B1B17">
            <w:pPr>
              <w:pStyle w:val="PargrafodaLista"/>
              <w:ind w:left="108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 </w:t>
            </w:r>
          </w:p>
          <w:p w:rsidR="001B1B17" w:rsidRPr="001B1B17" w:rsidRDefault="001B1B17" w:rsidP="001B1B17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B1B17">
              <w:rPr>
                <w:rFonts w:asciiTheme="minorHAnsi" w:hAnsiTheme="minorHAnsi" w:cstheme="minorHAnsi"/>
                <w:i/>
                <w:color w:val="FFFFFF" w:themeColor="background1"/>
                <w:sz w:val="24"/>
                <w:szCs w:val="24"/>
                <w:u w:val="single"/>
                <w:shd w:val="clear" w:color="auto" w:fill="632423" w:themeFill="accent2" w:themeFillShade="80"/>
                <w:lang w:val="en-US"/>
              </w:rPr>
              <w:t>Aluguel: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 Essa modalidade é muito comum do licenciamento de software ah denominado pela sigla ASP, do inglês Application Service Proride. Nesse caso, o produto não é hospedado nas máquinas e nos servidores da empresa, que paga uma taxa mensal para usufruir dos seus benefícios. </w:t>
            </w:r>
          </w:p>
          <w:p w:rsidR="001B1B17" w:rsidRPr="001B1B17" w:rsidRDefault="001B1B17" w:rsidP="001B1B17">
            <w:pPr>
              <w:pStyle w:val="PargrafodaLista"/>
              <w:ind w:left="108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  <w:p w:rsidR="001B1B17" w:rsidRPr="001B1B17" w:rsidRDefault="001B1B17" w:rsidP="001B1B17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B1B17">
              <w:rPr>
                <w:rFonts w:asciiTheme="minorHAnsi" w:hAnsiTheme="minorHAnsi" w:cstheme="minorHAnsi"/>
                <w:i/>
                <w:color w:val="FFFFFF" w:themeColor="background1"/>
                <w:sz w:val="24"/>
                <w:szCs w:val="24"/>
                <w:u w:val="single"/>
                <w:shd w:val="clear" w:color="auto" w:fill="632423" w:themeFill="accent2" w:themeFillShade="80"/>
              </w:rPr>
              <w:t>SaaS: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Neste mobile nada instalado localmente, e o cliente não precisa arcar com aquisição ou aluguel, pagando apenas pelo número de usuários ativos no serviço. </w:t>
            </w:r>
          </w:p>
          <w:p w:rsidR="001B1B17" w:rsidRPr="001B1B17" w:rsidRDefault="001B1B17" w:rsidP="001B1B17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B1B17" w:rsidRPr="001B1B17" w:rsidRDefault="001B1B17" w:rsidP="001B1B17">
            <w:pPr>
              <w:pStyle w:val="PargrafodaLista"/>
              <w:ind w:left="108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  <w:p w:rsidR="001B1B17" w:rsidRPr="001B1B17" w:rsidRDefault="001B1B17" w:rsidP="001B1B17">
            <w:pPr>
              <w:pStyle w:val="PargrafodaLista"/>
              <w:ind w:left="108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  <w:p w:rsidR="001B1B17" w:rsidRPr="001B1B17" w:rsidRDefault="001B1B17" w:rsidP="001B1B17">
            <w:pPr>
              <w:pStyle w:val="PargrafodaLista"/>
              <w:ind w:left="108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  <w:p w:rsidR="001B1B17" w:rsidRPr="001B1B17" w:rsidRDefault="001B1B17" w:rsidP="001B1B17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B1B17">
              <w:rPr>
                <w:rFonts w:asciiTheme="minorHAnsi" w:hAnsiTheme="minorHAnsi" w:cstheme="minorHAnsi"/>
                <w:i/>
                <w:color w:val="FFFFFF" w:themeColor="background1"/>
                <w:sz w:val="24"/>
                <w:szCs w:val="24"/>
                <w:u w:val="single"/>
                <w:shd w:val="clear" w:color="auto" w:fill="632423" w:themeFill="accent2" w:themeFillShade="80"/>
              </w:rPr>
              <w:t>Software Livre: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Nesse tipo de licenciamento usuário tem total Llierdade para copiar, distribuir, modificar e estudar o código-fonte do software. Desse modo, ele está livre para adaptar a aplicação as suas necessidades. No entanto, o fato de ser livre não significa que o produto sera gratuito. </w:t>
            </w:r>
          </w:p>
          <w:p w:rsidR="001B1B17" w:rsidRPr="001B1B17" w:rsidRDefault="001B1B17" w:rsidP="001B1B17">
            <w:pPr>
              <w:pStyle w:val="PargrafodaLista"/>
              <w:ind w:left="108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  <w:p w:rsidR="001B1B17" w:rsidRPr="001B1B17" w:rsidRDefault="001B1B17" w:rsidP="001B1B17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B1B17">
              <w:rPr>
                <w:rFonts w:asciiTheme="minorHAnsi" w:hAnsiTheme="minorHAnsi" w:cstheme="minorHAnsi"/>
                <w:i/>
                <w:color w:val="FFFFFF" w:themeColor="background1"/>
                <w:sz w:val="24"/>
                <w:szCs w:val="24"/>
                <w:u w:val="single"/>
                <w:shd w:val="clear" w:color="auto" w:fill="632423" w:themeFill="accent2" w:themeFillShade="80"/>
              </w:rPr>
              <w:t>Software Open Source: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É uma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 escolha que tende a apresentar os custos mais competitivos por não ter valores atrelados a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o seu licenciamento. A empresa 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não arca com o custo do seu desenvolvimento, mas pode ter que pagar taxas de manutenção ao hospedar serviço. </w:t>
            </w:r>
          </w:p>
          <w:p w:rsidR="001B1B17" w:rsidRPr="001B1B17" w:rsidRDefault="001B1B17" w:rsidP="001B1B17">
            <w:pPr>
              <w:pStyle w:val="PargrafodaLista"/>
              <w:ind w:left="108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  <w:p w:rsidR="001B1B17" w:rsidRPr="001B1B17" w:rsidRDefault="001B1B17" w:rsidP="001B1B17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B1B17">
              <w:rPr>
                <w:rFonts w:asciiTheme="minorHAnsi" w:hAnsiTheme="minorHAnsi" w:cstheme="minorHAnsi"/>
                <w:i/>
                <w:color w:val="FFFFFF" w:themeColor="background1"/>
                <w:sz w:val="24"/>
                <w:szCs w:val="24"/>
                <w:u w:val="single"/>
                <w:shd w:val="clear" w:color="auto" w:fill="632423" w:themeFill="accent2" w:themeFillShade="80"/>
              </w:rPr>
              <w:t>Software Free: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Esse tipo de licenciamento 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</w:rPr>
              <w:t>é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 como o próprio nome sugere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, por sua vez, designa aquele que pode ser distribuído e utilizado gratuitamente, mas não necessariamente disponibiliza a sua lógica para personalização.</w:t>
            </w:r>
          </w:p>
          <w:p w:rsidR="001B1B17" w:rsidRPr="001B1B17" w:rsidRDefault="001B1B17" w:rsidP="001B1B17">
            <w:pPr>
              <w:pStyle w:val="PargrafodaLista"/>
              <w:ind w:left="108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  <w:p w:rsidR="001B1B17" w:rsidRPr="001B1B17" w:rsidRDefault="001B1B17" w:rsidP="001B1B17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B1B17">
              <w:rPr>
                <w:rFonts w:asciiTheme="minorHAnsi" w:hAnsiTheme="minorHAnsi" w:cstheme="minorHAnsi"/>
                <w:i/>
                <w:color w:val="FFFFFF" w:themeColor="background1"/>
                <w:sz w:val="24"/>
                <w:szCs w:val="24"/>
                <w:u w:val="single"/>
                <w:shd w:val="clear" w:color="auto" w:fill="632423" w:themeFill="accent2" w:themeFillShade="80"/>
              </w:rPr>
              <w:t>AutoFinaciamento: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A empresa também pode criar um software específico para atender as demandas internas sendo proprietário da solução. Caso adquira um parceiro para dividir o ônus da e as vantagens do desenvolvimento, o modo de licença aplicado é o co- sourcing.</w:t>
            </w:r>
          </w:p>
        </w:tc>
      </w:tr>
      <w:tr w:rsidR="001B1B17" w:rsidRPr="001B1B17" w:rsidTr="00934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4" w:type="dxa"/>
          </w:tcPr>
          <w:p w:rsidR="001B1B17" w:rsidRPr="001B1B17" w:rsidRDefault="001B1B17" w:rsidP="001B1B17">
            <w:pPr>
              <w:rPr>
                <w:rFonts w:asciiTheme="minorHAnsi" w:hAnsiTheme="minorHAnsi" w:cstheme="minorHAnsi"/>
                <w:i/>
                <w:color w:val="943634" w:themeColor="accent2" w:themeShade="BF"/>
                <w:sz w:val="24"/>
                <w:szCs w:val="24"/>
                <w:u w:val="single"/>
              </w:rPr>
            </w:pPr>
            <w:r w:rsidRPr="001B1B17">
              <w:rPr>
                <w:rFonts w:asciiTheme="minorHAnsi" w:hAnsiTheme="minorHAnsi" w:cstheme="minorHAnsi"/>
                <w:i/>
                <w:color w:val="943634" w:themeColor="accent2" w:themeShade="BF"/>
                <w:sz w:val="24"/>
                <w:szCs w:val="24"/>
                <w:u w:val="single"/>
              </w:rPr>
              <w:lastRenderedPageBreak/>
              <w:t xml:space="preserve">SISTEMA OPERACIONAL </w:t>
            </w:r>
          </w:p>
          <w:p w:rsidR="001B1B17" w:rsidRPr="001B1B17" w:rsidRDefault="001B1B17" w:rsidP="001B1B17">
            <w:pPr>
              <w:rPr>
                <w:rFonts w:asciiTheme="minorHAnsi" w:hAnsiTheme="minorHAnsi" w:cstheme="minorHAnsi"/>
                <w:b w:val="0"/>
                <w:i/>
                <w:sz w:val="24"/>
                <w:szCs w:val="24"/>
                <w:u w:val="single"/>
              </w:rPr>
            </w:pPr>
          </w:p>
          <w:p w:rsidR="001B1B17" w:rsidRPr="001B1B17" w:rsidRDefault="001B1B17" w:rsidP="001B1B17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Um sistema operacional consiste em uma coleção de programas que inicializam o hardware dos computadores. Ele fornece rotinas básicas para um controle de dispositivos, gerencia e interna as tarefas.</w:t>
            </w:r>
          </w:p>
          <w:p w:rsidR="001B1B17" w:rsidRPr="001B1B17" w:rsidRDefault="001B1B17" w:rsidP="001B1B17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o</w:t>
            </w:r>
            <w:bookmarkStart w:id="21" w:name="_GoBack"/>
            <w:bookmarkEnd w:id="21"/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s sistemas operacionais mais comuns no mercados para computadores são Windows, Mac OS x e Linux, já para os dispositivos móveis o IOS, 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Android </w:t>
            </w:r>
            <w:r w:rsidRPr="001B1B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e Windows phone. </w:t>
            </w:r>
          </w:p>
          <w:p w:rsidR="001B1B17" w:rsidRPr="001B1B17" w:rsidRDefault="001B1B17" w:rsidP="001B1B17">
            <w:pPr>
              <w:rPr>
                <w:rFonts w:asciiTheme="minorHAnsi" w:hAnsiTheme="minorHAnsi" w:cstheme="minorHAnsi"/>
                <w:b w:val="0"/>
                <w:i/>
                <w:sz w:val="24"/>
                <w:szCs w:val="24"/>
                <w:u w:val="single"/>
              </w:rPr>
            </w:pPr>
          </w:p>
        </w:tc>
      </w:tr>
      <w:tr w:rsidR="00934D49" w:rsidRPr="001B1B17" w:rsidTr="00934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4" w:type="dxa"/>
            <w:shd w:val="clear" w:color="auto" w:fill="EEECE1" w:themeFill="background2"/>
          </w:tcPr>
          <w:p w:rsidR="00934D49" w:rsidRPr="001B1B17" w:rsidRDefault="00934D49" w:rsidP="001B1B17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</w:tc>
      </w:tr>
      <w:tr w:rsidR="00934D49" w:rsidRPr="001B1B17" w:rsidTr="00934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4" w:type="dxa"/>
            <w:shd w:val="clear" w:color="auto" w:fill="EEECE1" w:themeFill="background2"/>
          </w:tcPr>
          <w:tbl>
            <w:tblPr>
              <w:tblStyle w:val="TabeladeGrade2"/>
              <w:tblW w:w="0" w:type="auto"/>
              <w:tblLook w:val="04A0" w:firstRow="1" w:lastRow="0" w:firstColumn="1" w:lastColumn="0" w:noHBand="0" w:noVBand="1"/>
            </w:tblPr>
            <w:tblGrid>
              <w:gridCol w:w="8198"/>
            </w:tblGrid>
            <w:tr w:rsidR="00934D49" w:rsidRPr="001B1B17" w:rsidTr="00D903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</w:tcPr>
                <w:p w:rsidR="00934D49" w:rsidRDefault="00934D49" w:rsidP="00934D49">
                  <w:pPr>
                    <w:rPr>
                      <w:rFonts w:asciiTheme="minorHAnsi" w:hAnsiTheme="minorHAnsi" w:cstheme="minorHAnsi"/>
                      <w:i/>
                      <w:color w:val="943634" w:themeColor="accent2" w:themeShade="BF"/>
                      <w:sz w:val="24"/>
                      <w:szCs w:val="24"/>
                      <w:u w:val="single"/>
                    </w:rPr>
                  </w:pPr>
                  <w:r w:rsidRPr="001B1B17">
                    <w:rPr>
                      <w:rFonts w:asciiTheme="minorHAnsi" w:hAnsiTheme="minorHAnsi" w:cstheme="minorHAnsi"/>
                      <w:i/>
                      <w:color w:val="943634" w:themeColor="accent2" w:themeShade="BF"/>
                      <w:sz w:val="24"/>
                      <w:szCs w:val="24"/>
                      <w:u w:val="single"/>
                    </w:rPr>
                    <w:t>LINGUAGEM DE PROGRAMÇÃO</w:t>
                  </w:r>
                </w:p>
                <w:p w:rsidR="00934D49" w:rsidRPr="001B1B17" w:rsidRDefault="00934D49" w:rsidP="00934D49">
                  <w:pPr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</w:p>
                <w:p w:rsidR="00934D49" w:rsidRPr="001B1B17" w:rsidRDefault="00934D49" w:rsidP="00934D49">
                  <w:pPr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r w:rsidRPr="001B1B17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  <w:lang w:val="en-US"/>
                    </w:rPr>
                    <w:t>Através de uma série de instruções, a linguagem de programação permite que um programador escreva um conjunto de ord</w:t>
                  </w:r>
                  <w:r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  <w:lang w:val="en-US"/>
                    </w:rPr>
                    <w:t xml:space="preserve">ens, ações consecutivas, dados </w:t>
                  </w:r>
                  <w:r w:rsidRPr="001B1B17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  <w:lang w:val="en-US"/>
                    </w:rPr>
                    <w:t>e algoritmos para criar programas que controlam o comportamento físico e lógico de uma máquina.</w:t>
                  </w:r>
                </w:p>
                <w:p w:rsidR="00934D49" w:rsidRPr="001B1B17" w:rsidRDefault="00934D49" w:rsidP="00934D49">
                  <w:pPr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r w:rsidRPr="001B1B17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  <w:lang w:val="en-US"/>
                    </w:rPr>
                    <w:t>Simplificando, a linguagem de programação é um sistema de comunicação estruturado, composto por um conjunto de símbolos, palavras-chave, regras semânticas e sintáticas que permitem o entendimento entre o programador e uma máquina.  Abaixo alguns exemplos de linguagem de programação.</w:t>
                  </w:r>
                </w:p>
                <w:p w:rsidR="00934D49" w:rsidRPr="001B1B17" w:rsidRDefault="00934D49" w:rsidP="00934D49">
                  <w:pPr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r w:rsidRPr="001B1B17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  <w:lang w:val="en-US"/>
                    </w:rPr>
                    <w:t>Ex.: baixo nível: Assembly</w:t>
                  </w:r>
                </w:p>
                <w:p w:rsidR="00934D49" w:rsidRPr="001B1B17" w:rsidRDefault="00934D49" w:rsidP="00934D49">
                  <w:pPr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r w:rsidRPr="001B1B17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  <w:lang w:val="en-US"/>
                    </w:rPr>
                    <w:t xml:space="preserve">       ato</w:t>
                  </w:r>
                  <w:r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  <w:lang w:val="en-US"/>
                    </w:rPr>
                    <w:t xml:space="preserve"> nível: C#, Java, Java script,</w:t>
                  </w:r>
                  <w:r w:rsidRPr="001B1B17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  <w:lang w:val="en-US"/>
                    </w:rPr>
                    <w:t xml:space="preserve"> HTML, python.</w:t>
                  </w:r>
                </w:p>
                <w:p w:rsidR="00934D49" w:rsidRPr="001B1B17" w:rsidRDefault="00934D49" w:rsidP="00934D49">
                  <w:pPr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r w:rsidRPr="001B1B17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  <w:lang w:val="en-US"/>
                    </w:rPr>
                    <w:t xml:space="preserve">        antigas: Cobol, fortan, pascal, C, C++.</w:t>
                  </w:r>
                </w:p>
                <w:p w:rsidR="00934D49" w:rsidRPr="001B1B17" w:rsidRDefault="00934D49" w:rsidP="00934D49">
                  <w:pPr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</w:p>
              </w:tc>
            </w:tr>
          </w:tbl>
          <w:p w:rsidR="00934D49" w:rsidRPr="001B1B17" w:rsidRDefault="00934D49" w:rsidP="00934D4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34D49" w:rsidRPr="001B1B17" w:rsidRDefault="00934D49" w:rsidP="001B1B17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</w:tc>
      </w:tr>
    </w:tbl>
    <w:p w:rsidR="001B1B17" w:rsidRPr="001B1B17" w:rsidRDefault="001B1B17" w:rsidP="001B1B17">
      <w:pPr>
        <w:pStyle w:val="Ttulo1"/>
        <w:rPr>
          <w:rFonts w:asciiTheme="minorHAnsi" w:hAnsiTheme="minorHAnsi" w:cstheme="minorHAnsi"/>
          <w:sz w:val="24"/>
          <w:szCs w:val="24"/>
        </w:rPr>
      </w:pPr>
    </w:p>
    <w:p w:rsidR="001B1B17" w:rsidRPr="001B1B17" w:rsidRDefault="001B1B17" w:rsidP="001B1B17">
      <w:pPr>
        <w:pStyle w:val="SemEspaamento"/>
        <w:rPr>
          <w:rFonts w:asciiTheme="minorHAnsi" w:hAnsiTheme="minorHAnsi" w:cstheme="minorHAnsi"/>
          <w:sz w:val="24"/>
          <w:szCs w:val="24"/>
        </w:rPr>
      </w:pPr>
    </w:p>
    <w:p w:rsidR="001B1B17" w:rsidRDefault="001B1B17" w:rsidP="001B1B17">
      <w:pPr>
        <w:pStyle w:val="SemEspaamento"/>
        <w:rPr>
          <w:rFonts w:asciiTheme="minorHAnsi" w:hAnsiTheme="minorHAnsi" w:cstheme="minorHAnsi"/>
          <w:sz w:val="24"/>
          <w:szCs w:val="24"/>
        </w:rPr>
      </w:pPr>
    </w:p>
    <w:p w:rsidR="00934D49" w:rsidRDefault="00934D49" w:rsidP="001B1B17">
      <w:pPr>
        <w:pStyle w:val="SemEspaamento"/>
        <w:rPr>
          <w:rFonts w:asciiTheme="minorHAnsi" w:hAnsiTheme="minorHAnsi" w:cstheme="minorHAnsi"/>
          <w:sz w:val="24"/>
          <w:szCs w:val="24"/>
        </w:rPr>
      </w:pPr>
    </w:p>
    <w:p w:rsidR="00934D49" w:rsidRDefault="00934D49" w:rsidP="001B1B17">
      <w:pPr>
        <w:pStyle w:val="SemEspaamento"/>
        <w:rPr>
          <w:rFonts w:asciiTheme="minorHAnsi" w:hAnsiTheme="minorHAnsi" w:cstheme="minorHAnsi"/>
          <w:sz w:val="24"/>
          <w:szCs w:val="24"/>
        </w:rPr>
      </w:pPr>
    </w:p>
    <w:p w:rsidR="00934D49" w:rsidRPr="001B1B17" w:rsidRDefault="00934D49" w:rsidP="001B1B17">
      <w:pPr>
        <w:pStyle w:val="SemEspaamento"/>
        <w:rPr>
          <w:rFonts w:asciiTheme="minorHAnsi" w:hAnsiTheme="minorHAnsi" w:cstheme="minorHAnsi"/>
          <w:sz w:val="24"/>
          <w:szCs w:val="24"/>
        </w:rPr>
      </w:pPr>
    </w:p>
    <w:p w:rsidR="001B1B17" w:rsidRPr="001B1B17" w:rsidRDefault="001B1B17" w:rsidP="001B1B17">
      <w:pPr>
        <w:rPr>
          <w:rFonts w:asciiTheme="minorHAnsi" w:hAnsiTheme="minorHAnsi" w:cstheme="minorHAnsi"/>
          <w:sz w:val="24"/>
          <w:szCs w:val="24"/>
        </w:rPr>
      </w:pPr>
    </w:p>
    <w:p w:rsidR="001B1B17" w:rsidRPr="001B1B17" w:rsidRDefault="001B1B17" w:rsidP="001B1B17">
      <w:pPr>
        <w:rPr>
          <w:rFonts w:asciiTheme="minorHAnsi" w:hAnsiTheme="minorHAnsi" w:cstheme="minorHAnsi"/>
          <w:sz w:val="24"/>
          <w:szCs w:val="24"/>
        </w:rPr>
      </w:pPr>
    </w:p>
    <w:p w:rsidR="002663A2" w:rsidRPr="001B1B17" w:rsidRDefault="001B1B17" w:rsidP="001B1B17">
      <w:pPr>
        <w:pStyle w:val="Ttulo1"/>
        <w:rPr>
          <w:rFonts w:asciiTheme="minorHAnsi" w:hAnsiTheme="minorHAnsi" w:cstheme="minorHAnsi"/>
          <w:i/>
          <w:color w:val="548DD4" w:themeColor="text2" w:themeTint="99"/>
        </w:rPr>
      </w:pPr>
      <w:r w:rsidRPr="001B1B17">
        <w:rPr>
          <w:rFonts w:asciiTheme="minorHAnsi" w:hAnsiTheme="minorHAnsi" w:cstheme="minorHAnsi"/>
          <w:i/>
          <w:color w:val="548DD4" w:themeColor="text2" w:themeTint="99"/>
        </w:rPr>
        <w:t>M</w:t>
      </w:r>
      <w:r w:rsidR="002663A2" w:rsidRPr="001B1B17">
        <w:rPr>
          <w:rFonts w:asciiTheme="minorHAnsi" w:hAnsiTheme="minorHAnsi" w:cstheme="minorHAnsi"/>
          <w:i/>
          <w:color w:val="548DD4" w:themeColor="text2" w:themeTint="99"/>
        </w:rPr>
        <w:t xml:space="preserve">ural de Anúncios </w:t>
      </w:r>
      <w:r w:rsidRPr="001B1B17">
        <w:rPr>
          <w:rFonts w:asciiTheme="minorHAnsi" w:hAnsiTheme="minorHAnsi" w:cstheme="minorHAnsi"/>
          <w:i/>
          <w:color w:val="548DD4" w:themeColor="text2" w:themeTint="99"/>
        </w:rPr>
        <w:t xml:space="preserve"> </w:t>
      </w:r>
    </w:p>
    <w:p w:rsidR="001B1B17" w:rsidRPr="001B1B17" w:rsidRDefault="001B1B17" w:rsidP="001B1B17">
      <w:pPr>
        <w:rPr>
          <w:rFonts w:asciiTheme="minorHAnsi" w:hAnsiTheme="minorHAnsi" w:cstheme="minorHAnsi"/>
          <w:sz w:val="24"/>
          <w:szCs w:val="24"/>
        </w:rPr>
      </w:pPr>
    </w:p>
    <w:p w:rsidR="001B1B17" w:rsidRPr="001B1B17" w:rsidRDefault="001B1B17" w:rsidP="001B1B17">
      <w:pPr>
        <w:rPr>
          <w:rFonts w:asciiTheme="minorHAnsi" w:hAnsiTheme="minorHAnsi" w:cstheme="minorHAnsi"/>
          <w:sz w:val="24"/>
          <w:szCs w:val="24"/>
        </w:rPr>
      </w:pPr>
    </w:p>
    <w:p w:rsidR="001B1B17" w:rsidRPr="001B1B17" w:rsidRDefault="001B1B17" w:rsidP="001B1B17">
      <w:pPr>
        <w:spacing w:line="259" w:lineRule="auto"/>
        <w:jc w:val="center"/>
        <w:rPr>
          <w:rFonts w:asciiTheme="minorHAnsi" w:eastAsia="Roboto" w:hAnsiTheme="minorHAnsi" w:cstheme="minorHAnsi"/>
          <w:b/>
          <w:sz w:val="24"/>
          <w:szCs w:val="24"/>
        </w:rPr>
      </w:pPr>
      <w:r w:rsidRPr="001B1B17">
        <w:rPr>
          <w:rFonts w:asciiTheme="minorHAnsi" w:eastAsia="Roboto" w:hAnsiTheme="minorHAnsi" w:cstheme="minorHAnsi"/>
          <w:b/>
          <w:sz w:val="24"/>
          <w:szCs w:val="24"/>
        </w:rPr>
        <w:t>Curiosidades Da Informação</w:t>
      </w:r>
    </w:p>
    <w:p w:rsidR="001B1B17" w:rsidRDefault="001B1B17" w:rsidP="001B1B17">
      <w:pPr>
        <w:spacing w:line="259" w:lineRule="auto"/>
        <w:rPr>
          <w:rFonts w:asciiTheme="minorHAnsi" w:hAnsiTheme="minorHAnsi" w:cstheme="minorHAnsi"/>
          <w:sz w:val="24"/>
          <w:szCs w:val="24"/>
        </w:rPr>
      </w:pPr>
    </w:p>
    <w:p w:rsidR="00934D49" w:rsidRDefault="00934D49" w:rsidP="001B1B17">
      <w:pPr>
        <w:spacing w:line="259" w:lineRule="auto"/>
        <w:rPr>
          <w:rFonts w:asciiTheme="minorHAnsi" w:hAnsiTheme="minorHAnsi" w:cstheme="minorHAnsi"/>
          <w:sz w:val="24"/>
          <w:szCs w:val="24"/>
        </w:rPr>
      </w:pPr>
    </w:p>
    <w:p w:rsidR="00934D49" w:rsidRPr="001B1B17" w:rsidRDefault="00934D49" w:rsidP="001B1B17">
      <w:pPr>
        <w:spacing w:line="259" w:lineRule="auto"/>
        <w:rPr>
          <w:rFonts w:asciiTheme="minorHAnsi" w:hAnsiTheme="minorHAnsi" w:cstheme="minorHAnsi"/>
          <w:sz w:val="24"/>
          <w:szCs w:val="24"/>
        </w:rPr>
      </w:pPr>
    </w:p>
    <w:p w:rsidR="001B1B17" w:rsidRPr="001B1B17" w:rsidRDefault="001B1B17" w:rsidP="001B1B17">
      <w:pPr>
        <w:spacing w:after="37" w:line="259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1B1B17">
        <w:rPr>
          <w:rFonts w:asciiTheme="minorHAnsi" w:eastAsia="Roboto" w:hAnsiTheme="minorHAnsi" w:cstheme="minorHAnsi"/>
          <w:b/>
          <w:i/>
          <w:sz w:val="24"/>
          <w:szCs w:val="24"/>
        </w:rPr>
        <w:t>Armazenamento em Nuvem</w:t>
      </w:r>
    </w:p>
    <w:p w:rsidR="001B1B17" w:rsidRPr="001B1B17" w:rsidRDefault="001B1B17">
      <w:pPr>
        <w:ind w:left="-5"/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>Essa é uma tecnologia que permite guardar dados na internet através de um servidor online sempre disponível. Nele, o usuário pode armazenar arquivos, documentos e outras informações sem precisar de um HD no seu computador, notebook, celular ou qualquer que seja seu dispositivo.</w:t>
      </w:r>
    </w:p>
    <w:p w:rsidR="001B1B17" w:rsidRPr="001B1B17" w:rsidRDefault="001B1B17">
      <w:pPr>
        <w:ind w:left="-5"/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>As principais vantagens do armazenamento em nuvem são: acesso remoto, redução de custos, otimização do sistema e colaboração.</w:t>
      </w:r>
    </w:p>
    <w:p w:rsidR="001B1B17" w:rsidRDefault="001B1B17">
      <w:pPr>
        <w:ind w:left="-5"/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 xml:space="preserve">Gostou? </w:t>
      </w:r>
    </w:p>
    <w:p w:rsidR="00934D49" w:rsidRDefault="00934D49">
      <w:pPr>
        <w:ind w:left="-5"/>
        <w:rPr>
          <w:rFonts w:asciiTheme="minorHAnsi" w:hAnsiTheme="minorHAnsi" w:cstheme="minorHAnsi"/>
          <w:sz w:val="24"/>
          <w:szCs w:val="24"/>
        </w:rPr>
      </w:pPr>
    </w:p>
    <w:p w:rsidR="00934D49" w:rsidRDefault="00934D49">
      <w:pPr>
        <w:ind w:left="-5"/>
        <w:rPr>
          <w:rFonts w:asciiTheme="minorHAnsi" w:hAnsiTheme="minorHAnsi" w:cstheme="minorHAnsi"/>
          <w:sz w:val="24"/>
          <w:szCs w:val="24"/>
        </w:rPr>
      </w:pPr>
    </w:p>
    <w:p w:rsidR="00934D49" w:rsidRDefault="00934D49">
      <w:pPr>
        <w:ind w:left="-5"/>
        <w:rPr>
          <w:rFonts w:asciiTheme="minorHAnsi" w:hAnsiTheme="minorHAnsi" w:cstheme="minorHAnsi"/>
          <w:sz w:val="24"/>
          <w:szCs w:val="24"/>
        </w:rPr>
      </w:pPr>
    </w:p>
    <w:p w:rsidR="00934D49" w:rsidRDefault="00934D49">
      <w:pPr>
        <w:ind w:left="-5"/>
        <w:rPr>
          <w:rFonts w:asciiTheme="minorHAnsi" w:hAnsiTheme="minorHAnsi" w:cstheme="minorHAnsi"/>
          <w:sz w:val="24"/>
          <w:szCs w:val="24"/>
        </w:rPr>
      </w:pPr>
    </w:p>
    <w:p w:rsidR="00934D49" w:rsidRDefault="00934D49">
      <w:pPr>
        <w:ind w:left="-5"/>
        <w:rPr>
          <w:rFonts w:asciiTheme="minorHAnsi" w:hAnsiTheme="minorHAnsi" w:cstheme="minorHAnsi"/>
          <w:sz w:val="24"/>
          <w:szCs w:val="24"/>
        </w:rPr>
      </w:pPr>
    </w:p>
    <w:p w:rsidR="00934D49" w:rsidRDefault="00934D49">
      <w:pPr>
        <w:ind w:left="-5"/>
        <w:rPr>
          <w:rFonts w:asciiTheme="minorHAnsi" w:hAnsiTheme="minorHAnsi" w:cstheme="minorHAnsi"/>
          <w:sz w:val="24"/>
          <w:szCs w:val="24"/>
        </w:rPr>
      </w:pPr>
    </w:p>
    <w:p w:rsidR="00934D49" w:rsidRDefault="00934D49">
      <w:pPr>
        <w:ind w:left="-5"/>
        <w:rPr>
          <w:rFonts w:asciiTheme="minorHAnsi" w:hAnsiTheme="minorHAnsi" w:cstheme="minorHAnsi"/>
          <w:sz w:val="24"/>
          <w:szCs w:val="24"/>
        </w:rPr>
      </w:pPr>
    </w:p>
    <w:p w:rsidR="001B1B17" w:rsidRDefault="001B1B17">
      <w:pPr>
        <w:ind w:left="-5"/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 xml:space="preserve">Aqui vai um vídeo mostrando os top 10 de armazenamento em nuvem. Corre lá e </w:t>
      </w:r>
      <w:r>
        <w:rPr>
          <w:rFonts w:asciiTheme="minorHAnsi" w:hAnsiTheme="minorHAnsi" w:cstheme="minorHAnsi"/>
          <w:sz w:val="24"/>
          <w:szCs w:val="24"/>
        </w:rPr>
        <w:t>veja qual se encaixa no seu perfi</w:t>
      </w:r>
      <w:r w:rsidRPr="001B1B17">
        <w:rPr>
          <w:rFonts w:asciiTheme="minorHAnsi" w:hAnsiTheme="minorHAnsi" w:cstheme="minorHAnsi"/>
          <w:sz w:val="24"/>
          <w:szCs w:val="24"/>
        </w:rPr>
        <w:t>l.</w:t>
      </w:r>
    </w:p>
    <w:p w:rsidR="00934D49" w:rsidRPr="001B1B17" w:rsidRDefault="00934D49">
      <w:pPr>
        <w:ind w:left="-5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5168" w:type="dxa"/>
        <w:tblInd w:w="5" w:type="dxa"/>
        <w:tblCellMar>
          <w:top w:w="5" w:type="dxa"/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5168"/>
      </w:tblGrid>
      <w:tr w:rsidR="001B1B17" w:rsidRPr="001B1B17" w:rsidTr="001B1B17">
        <w:trPr>
          <w:trHeight w:val="2417"/>
        </w:trPr>
        <w:tc>
          <w:tcPr>
            <w:tcW w:w="5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17" w:rsidRPr="001B1B17" w:rsidRDefault="001B1B17">
            <w:pPr>
              <w:spacing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B1B17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74CA2FC1" wp14:editId="0B96E6F8">
                  <wp:extent cx="2862470" cy="1475519"/>
                  <wp:effectExtent l="0" t="0" r="0" b="0"/>
                  <wp:docPr id="58" name="Picture 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555" cy="148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B17" w:rsidRPr="001B1B17" w:rsidTr="001B1B17">
        <w:trPr>
          <w:trHeight w:val="701"/>
        </w:trPr>
        <w:tc>
          <w:tcPr>
            <w:tcW w:w="5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B17" w:rsidRPr="001B1B17" w:rsidRDefault="009636D5" w:rsidP="00934D49">
            <w:pPr>
              <w:spacing w:line="259" w:lineRule="auto"/>
              <w:ind w:left="120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3">
              <w:r w:rsidR="001B1B17" w:rsidRPr="001B1B17">
                <w:rPr>
                  <w:rFonts w:asciiTheme="minorHAnsi" w:eastAsia="Roboto" w:hAnsiTheme="minorHAnsi" w:cstheme="minorHAnsi"/>
                  <w:b/>
                  <w:sz w:val="24"/>
                  <w:szCs w:val="24"/>
                </w:rPr>
                <w:t>TOP 10 - MELHORES SERVIÇOS DE ARMAZENAMENTO EM NUVEM GRÁTIS (+150 GB DE</w:t>
              </w:r>
            </w:hyperlink>
            <w:r w:rsidR="00934D4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hyperlink r:id="rId14">
              <w:r w:rsidR="001B1B17" w:rsidRPr="001B1B17">
                <w:rPr>
                  <w:rFonts w:asciiTheme="minorHAnsi" w:eastAsia="Roboto" w:hAnsiTheme="minorHAnsi" w:cstheme="minorHAnsi"/>
                  <w:b/>
                  <w:sz w:val="24"/>
                  <w:szCs w:val="24"/>
                </w:rPr>
                <w:t xml:space="preserve">GRAÇA) - 2019 </w:t>
              </w:r>
            </w:hyperlink>
            <w:r w:rsidR="00934D49" w:rsidRPr="001B1B1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:rsidR="001B1B17" w:rsidRPr="001B1B17" w:rsidRDefault="001B1B17">
      <w:pPr>
        <w:spacing w:after="37" w:line="259" w:lineRule="auto"/>
        <w:ind w:left="-5"/>
        <w:rPr>
          <w:rFonts w:asciiTheme="minorHAnsi" w:eastAsia="Roboto" w:hAnsiTheme="minorHAnsi" w:cstheme="minorHAnsi"/>
          <w:b/>
          <w:sz w:val="24"/>
          <w:szCs w:val="24"/>
        </w:rPr>
      </w:pPr>
    </w:p>
    <w:p w:rsidR="001B1B17" w:rsidRPr="001B1B17" w:rsidRDefault="001B1B17">
      <w:pPr>
        <w:spacing w:after="37" w:line="259" w:lineRule="auto"/>
        <w:ind w:left="-5"/>
        <w:rPr>
          <w:rFonts w:asciiTheme="minorHAnsi" w:eastAsia="Roboto" w:hAnsiTheme="minorHAnsi" w:cstheme="minorHAnsi"/>
          <w:b/>
          <w:sz w:val="24"/>
          <w:szCs w:val="24"/>
        </w:rPr>
      </w:pPr>
    </w:p>
    <w:p w:rsidR="00934D49" w:rsidRDefault="00934D49" w:rsidP="001B1B17">
      <w:pPr>
        <w:spacing w:after="37" w:line="259" w:lineRule="auto"/>
        <w:rPr>
          <w:rFonts w:asciiTheme="minorHAnsi" w:eastAsia="Roboto" w:hAnsiTheme="minorHAnsi" w:cstheme="minorHAnsi"/>
          <w:b/>
          <w:i/>
          <w:sz w:val="24"/>
          <w:szCs w:val="24"/>
        </w:rPr>
      </w:pPr>
    </w:p>
    <w:p w:rsidR="001B1B17" w:rsidRPr="001B1B17" w:rsidRDefault="001B1B17" w:rsidP="001B1B17">
      <w:pPr>
        <w:spacing w:after="37" w:line="259" w:lineRule="auto"/>
        <w:rPr>
          <w:rFonts w:asciiTheme="minorHAnsi" w:eastAsia="Roboto" w:hAnsiTheme="minorHAnsi" w:cstheme="minorHAnsi"/>
          <w:b/>
          <w:i/>
          <w:sz w:val="24"/>
          <w:szCs w:val="24"/>
        </w:rPr>
      </w:pPr>
      <w:r w:rsidRPr="001B1B17">
        <w:rPr>
          <w:rFonts w:asciiTheme="minorHAnsi" w:eastAsia="Roboto" w:hAnsiTheme="minorHAnsi" w:cstheme="minorHAnsi"/>
          <w:b/>
          <w:i/>
          <w:sz w:val="24"/>
          <w:szCs w:val="24"/>
        </w:rPr>
        <w:t xml:space="preserve">Computador Quântico. </w:t>
      </w:r>
    </w:p>
    <w:p w:rsidR="001B1B17" w:rsidRPr="001B1B17" w:rsidRDefault="001B1B17" w:rsidP="001B1B17">
      <w:pPr>
        <w:spacing w:after="37" w:line="259" w:lineRule="auto"/>
        <w:rPr>
          <w:rFonts w:asciiTheme="minorHAnsi" w:eastAsia="Roboto" w:hAnsiTheme="minorHAnsi" w:cstheme="minorHAnsi"/>
          <w:b/>
          <w:i/>
          <w:sz w:val="24"/>
          <w:szCs w:val="24"/>
        </w:rPr>
      </w:pPr>
      <w:r w:rsidRPr="001B1B17">
        <w:rPr>
          <w:rFonts w:asciiTheme="minorHAnsi" w:eastAsia="Roboto" w:hAnsiTheme="minorHAnsi" w:cstheme="minorHAnsi"/>
          <w:b/>
          <w:i/>
          <w:sz w:val="24"/>
          <w:szCs w:val="24"/>
        </w:rPr>
        <w:t>Você Sabia?</w:t>
      </w:r>
    </w:p>
    <w:p w:rsidR="001B1B17" w:rsidRPr="001B1B17" w:rsidRDefault="001B1B17" w:rsidP="001B1B17">
      <w:pPr>
        <w:spacing w:after="37" w:line="259" w:lineRule="auto"/>
        <w:rPr>
          <w:rFonts w:asciiTheme="minorHAnsi" w:hAnsiTheme="minorHAnsi" w:cstheme="minorHAnsi"/>
          <w:b/>
          <w:i/>
          <w:sz w:val="24"/>
          <w:szCs w:val="24"/>
        </w:rPr>
      </w:pPr>
    </w:p>
    <w:p w:rsidR="001B1B17" w:rsidRPr="001B1B17" w:rsidRDefault="001B1B17">
      <w:pPr>
        <w:ind w:left="-5"/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 xml:space="preserve">Embora o sejam promissores uma das coisas que fazem com que os computadores quânticos não sejam tão supremos quanto se espera deles, é o fato de cometerem erros muito mais frequentemente que as máquinas clássicas devido à delicadeza dos </w:t>
      </w:r>
      <w:r w:rsidRPr="001B1B17">
        <w:rPr>
          <w:rFonts w:asciiTheme="minorHAnsi" w:eastAsia="Calibri" w:hAnsiTheme="minorHAnsi" w:cstheme="minorHAnsi"/>
          <w:b/>
          <w:i/>
          <w:sz w:val="24"/>
          <w:szCs w:val="24"/>
        </w:rPr>
        <w:t>qubits</w:t>
      </w:r>
      <w:r w:rsidRPr="001B1B17">
        <w:rPr>
          <w:rFonts w:asciiTheme="minorHAnsi" w:hAnsiTheme="minorHAnsi" w:cstheme="minorHAnsi"/>
          <w:sz w:val="24"/>
          <w:szCs w:val="24"/>
        </w:rPr>
        <w:t>.</w:t>
      </w:r>
    </w:p>
    <w:p w:rsidR="001B1B17" w:rsidRDefault="001B1B17">
      <w:pPr>
        <w:spacing w:after="180"/>
        <w:ind w:left="-5"/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 xml:space="preserve">O estado quântico dos </w:t>
      </w:r>
      <w:r w:rsidRPr="001B1B17">
        <w:rPr>
          <w:rFonts w:asciiTheme="minorHAnsi" w:eastAsia="Calibri" w:hAnsiTheme="minorHAnsi" w:cstheme="minorHAnsi"/>
          <w:b/>
          <w:i/>
          <w:sz w:val="24"/>
          <w:szCs w:val="24"/>
        </w:rPr>
        <w:t>qubits</w:t>
      </w:r>
      <w:r w:rsidRPr="001B1B17">
        <w:rPr>
          <w:rFonts w:asciiTheme="minorHAnsi" w:hAnsiTheme="minorHAnsi" w:cstheme="minorHAnsi"/>
          <w:sz w:val="24"/>
          <w:szCs w:val="24"/>
        </w:rPr>
        <w:t xml:space="preserve"> pode </w:t>
      </w:r>
      <w:r>
        <w:rPr>
          <w:rFonts w:asciiTheme="minorHAnsi" w:hAnsiTheme="minorHAnsi" w:cstheme="minorHAnsi"/>
          <w:sz w:val="24"/>
          <w:szCs w:val="24"/>
        </w:rPr>
        <w:t>durar apenas por um instante míni</w:t>
      </w:r>
      <w:r w:rsidRPr="001B1B17">
        <w:rPr>
          <w:rFonts w:asciiTheme="minorHAnsi" w:hAnsiTheme="minorHAnsi" w:cstheme="minorHAnsi"/>
          <w:sz w:val="24"/>
          <w:szCs w:val="24"/>
        </w:rPr>
        <w:t>mo, de menos de um segundo e pode ser interrompido com grande facilidade por coisas como variação de temperatura ou uma leve vibração.</w:t>
      </w:r>
    </w:p>
    <w:p w:rsidR="00934D49" w:rsidRPr="001B1B17" w:rsidRDefault="00934D49">
      <w:pPr>
        <w:spacing w:after="180"/>
        <w:ind w:left="-5"/>
        <w:rPr>
          <w:rFonts w:asciiTheme="minorHAnsi" w:hAnsiTheme="minorHAnsi" w:cstheme="minorHAnsi"/>
          <w:sz w:val="24"/>
          <w:szCs w:val="24"/>
        </w:rPr>
      </w:pPr>
    </w:p>
    <w:p w:rsidR="001B1B17" w:rsidRPr="001B1B17" w:rsidRDefault="001B1B17">
      <w:pPr>
        <w:ind w:left="-5"/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>Saiba mais em:</w:t>
      </w:r>
    </w:p>
    <w:tbl>
      <w:tblPr>
        <w:tblStyle w:val="TableGrid"/>
        <w:tblW w:w="5519" w:type="dxa"/>
        <w:tblInd w:w="5" w:type="dxa"/>
        <w:tblCellMar>
          <w:left w:w="125" w:type="dxa"/>
          <w:right w:w="115" w:type="dxa"/>
        </w:tblCellMar>
        <w:tblLook w:val="04A0" w:firstRow="1" w:lastRow="0" w:firstColumn="1" w:lastColumn="0" w:noHBand="0" w:noVBand="1"/>
      </w:tblPr>
      <w:tblGrid>
        <w:gridCol w:w="5519"/>
      </w:tblGrid>
      <w:tr w:rsidR="001B1B17" w:rsidRPr="001B1B17">
        <w:trPr>
          <w:trHeight w:val="1355"/>
        </w:trPr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B17" w:rsidRPr="001B1B17" w:rsidRDefault="001B1B17">
            <w:pPr>
              <w:spacing w:after="15" w:line="259" w:lineRule="auto"/>
              <w:ind w:righ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1B1B17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68992" behindDoc="0" locked="0" layoutInCell="1" allowOverlap="0" wp14:anchorId="12771140" wp14:editId="7CDD73D3">
                  <wp:simplePos x="0" y="0"/>
                  <wp:positionH relativeFrom="column">
                    <wp:posOffset>2609432</wp:posOffset>
                  </wp:positionH>
                  <wp:positionV relativeFrom="paragraph">
                    <wp:posOffset>-12743</wp:posOffset>
                  </wp:positionV>
                  <wp:extent cx="815647" cy="426940"/>
                  <wp:effectExtent l="0" t="0" r="0" b="0"/>
                  <wp:wrapSquare wrapText="bothSides"/>
                  <wp:docPr id="45" name="Picture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647" cy="42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6">
              <w:r w:rsidRPr="001B1B17">
                <w:rPr>
                  <w:rFonts w:asciiTheme="minorHAnsi" w:eastAsia="Roboto" w:hAnsiTheme="minorHAnsi" w:cstheme="minorHAnsi"/>
                  <w:b/>
                  <w:sz w:val="24"/>
                  <w:szCs w:val="24"/>
                </w:rPr>
                <w:t>Entenda o que são computadores quânticos e como eles funcionam</w:t>
              </w:r>
            </w:hyperlink>
          </w:p>
          <w:p w:rsidR="001B1B17" w:rsidRPr="001B1B17" w:rsidRDefault="009636D5">
            <w:pPr>
              <w:spacing w:after="50" w:line="278" w:lineRule="auto"/>
              <w:ind w:right="10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7">
              <w:r w:rsidR="001B1B17" w:rsidRPr="001B1B17">
                <w:rPr>
                  <w:rFonts w:asciiTheme="minorHAnsi" w:eastAsia="Roboto" w:hAnsiTheme="minorHAnsi" w:cstheme="minorHAnsi"/>
                  <w:sz w:val="24"/>
                  <w:szCs w:val="24"/>
                </w:rPr>
                <w:t>Desde o início da história da computação, a premissa básica é sempre a mesma: 0 para falso, 1 para verdadeiro. Essa dualidade lógica simples, interpretada pelas máquinas se tornou a fundação de tudo que é digital: suas imagens, suas músicas, seus vídeos, seus textos... tudo pode ser traduzido em zeros e uns.</w:t>
              </w:r>
            </w:hyperlink>
          </w:p>
          <w:p w:rsidR="001B1B17" w:rsidRPr="001B1B17" w:rsidRDefault="009636D5">
            <w:pPr>
              <w:spacing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8">
              <w:r w:rsidR="001B1B17" w:rsidRPr="001B1B17">
                <w:rPr>
                  <w:rFonts w:asciiTheme="minorHAnsi" w:eastAsia="Roboto" w:hAnsiTheme="minorHAnsi" w:cstheme="minorHAnsi"/>
                  <w:color w:val="000000"/>
                  <w:sz w:val="24"/>
                  <w:szCs w:val="24"/>
                </w:rPr>
                <w:t>OLHAR DIGITAL - O FUTURO PASSA PRIMEIRO AQUI</w:t>
              </w:r>
            </w:hyperlink>
          </w:p>
        </w:tc>
      </w:tr>
    </w:tbl>
    <w:p w:rsidR="001B1B17" w:rsidRPr="001B1B17" w:rsidRDefault="001B1B17" w:rsidP="001B1B17">
      <w:pPr>
        <w:spacing w:after="37" w:line="259" w:lineRule="auto"/>
        <w:rPr>
          <w:rFonts w:asciiTheme="minorHAnsi" w:eastAsia="Roboto" w:hAnsiTheme="minorHAnsi" w:cstheme="minorHAnsi"/>
          <w:b/>
          <w:i/>
          <w:sz w:val="24"/>
          <w:szCs w:val="24"/>
        </w:rPr>
      </w:pPr>
    </w:p>
    <w:p w:rsidR="001B1B17" w:rsidRPr="001B1B17" w:rsidRDefault="001B1B17" w:rsidP="001B1B17">
      <w:pPr>
        <w:spacing w:after="37" w:line="259" w:lineRule="auto"/>
        <w:rPr>
          <w:rFonts w:asciiTheme="minorHAnsi" w:eastAsia="Roboto" w:hAnsiTheme="minorHAnsi" w:cstheme="minorHAnsi"/>
          <w:b/>
          <w:i/>
          <w:sz w:val="24"/>
          <w:szCs w:val="24"/>
        </w:rPr>
      </w:pPr>
    </w:p>
    <w:p w:rsidR="00934D49" w:rsidRDefault="00934D49" w:rsidP="001B1B17">
      <w:pPr>
        <w:spacing w:after="37" w:line="259" w:lineRule="auto"/>
        <w:rPr>
          <w:rFonts w:asciiTheme="minorHAnsi" w:eastAsia="Roboto" w:hAnsiTheme="minorHAnsi" w:cstheme="minorHAnsi"/>
          <w:b/>
          <w:i/>
          <w:sz w:val="24"/>
          <w:szCs w:val="24"/>
        </w:rPr>
      </w:pPr>
    </w:p>
    <w:p w:rsidR="00934D49" w:rsidRDefault="00934D49" w:rsidP="001B1B17">
      <w:pPr>
        <w:spacing w:after="37" w:line="259" w:lineRule="auto"/>
        <w:rPr>
          <w:rFonts w:asciiTheme="minorHAnsi" w:eastAsia="Roboto" w:hAnsiTheme="minorHAnsi" w:cstheme="minorHAnsi"/>
          <w:b/>
          <w:i/>
          <w:sz w:val="24"/>
          <w:szCs w:val="24"/>
        </w:rPr>
      </w:pPr>
    </w:p>
    <w:p w:rsidR="00934D49" w:rsidRDefault="00934D49" w:rsidP="001B1B17">
      <w:pPr>
        <w:spacing w:after="37" w:line="259" w:lineRule="auto"/>
        <w:rPr>
          <w:rFonts w:asciiTheme="minorHAnsi" w:eastAsia="Roboto" w:hAnsiTheme="minorHAnsi" w:cstheme="minorHAnsi"/>
          <w:b/>
          <w:i/>
          <w:sz w:val="24"/>
          <w:szCs w:val="24"/>
        </w:rPr>
      </w:pPr>
    </w:p>
    <w:p w:rsidR="001B1B17" w:rsidRPr="001B1B17" w:rsidRDefault="001B1B17" w:rsidP="001B1B17">
      <w:pPr>
        <w:spacing w:after="37" w:line="259" w:lineRule="auto"/>
        <w:rPr>
          <w:rFonts w:asciiTheme="minorHAnsi" w:eastAsia="Roboto" w:hAnsiTheme="minorHAnsi" w:cstheme="minorHAnsi"/>
          <w:b/>
          <w:i/>
          <w:sz w:val="24"/>
          <w:szCs w:val="24"/>
        </w:rPr>
      </w:pPr>
      <w:r w:rsidRPr="001B1B17">
        <w:rPr>
          <w:rFonts w:asciiTheme="minorHAnsi" w:eastAsia="Roboto" w:hAnsiTheme="minorHAnsi" w:cstheme="minorHAnsi"/>
          <w:b/>
          <w:i/>
          <w:sz w:val="24"/>
          <w:szCs w:val="24"/>
        </w:rPr>
        <w:t>Aprendizado de Máquina</w:t>
      </w:r>
    </w:p>
    <w:p w:rsidR="001B1B17" w:rsidRPr="001B1B17" w:rsidRDefault="001B1B17" w:rsidP="001B1B17">
      <w:pPr>
        <w:spacing w:after="37" w:line="259" w:lineRule="auto"/>
        <w:rPr>
          <w:rFonts w:asciiTheme="minorHAnsi" w:hAnsiTheme="minorHAnsi" w:cstheme="minorHAnsi"/>
          <w:b/>
          <w:i/>
          <w:sz w:val="24"/>
          <w:szCs w:val="24"/>
        </w:rPr>
      </w:pPr>
    </w:p>
    <w:p w:rsidR="001B1B17" w:rsidRPr="001B1B17" w:rsidRDefault="001B1B17">
      <w:pPr>
        <w:ind w:left="-5"/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>Essa tecnologia tão inovadora e surpreendente está transformando a forma com que o trabalho é realizado e permitindo a automatização de tarefas que antes pareciam precisar do olhar humano para serem realizadas.</w:t>
      </w:r>
    </w:p>
    <w:p w:rsidR="001B1B17" w:rsidRPr="001B1B17" w:rsidRDefault="001B1B17" w:rsidP="001B1B17">
      <w:pPr>
        <w:spacing w:after="401"/>
        <w:ind w:left="-5"/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>Além disso,</w:t>
      </w:r>
      <w:r w:rsidRPr="001B1B17">
        <w:rPr>
          <w:rFonts w:asciiTheme="minorHAnsi" w:eastAsia="Calibri" w:hAnsiTheme="minorHAnsi" w:cstheme="minorHAnsi"/>
          <w:b/>
          <w:sz w:val="24"/>
          <w:szCs w:val="24"/>
        </w:rPr>
        <w:t xml:space="preserve"> </w:t>
      </w:r>
      <w:r w:rsidRPr="001B1B17">
        <w:rPr>
          <w:rFonts w:asciiTheme="minorHAnsi" w:hAnsiTheme="minorHAnsi" w:cstheme="minorHAnsi"/>
          <w:sz w:val="24"/>
          <w:szCs w:val="24"/>
        </w:rPr>
        <w:t>o</w:t>
      </w:r>
      <w:r w:rsidRPr="001B1B17">
        <w:rPr>
          <w:rFonts w:asciiTheme="minorHAnsi" w:eastAsia="Calibri" w:hAnsiTheme="minorHAnsi" w:cstheme="minorHAnsi"/>
          <w:b/>
          <w:sz w:val="24"/>
          <w:szCs w:val="24"/>
        </w:rPr>
        <w:t xml:space="preserve"> machine learning </w:t>
      </w:r>
      <w:r w:rsidRPr="001B1B17">
        <w:rPr>
          <w:rFonts w:asciiTheme="minorHAnsi" w:hAnsiTheme="minorHAnsi" w:cstheme="minorHAnsi"/>
          <w:sz w:val="24"/>
          <w:szCs w:val="24"/>
        </w:rPr>
        <w:t xml:space="preserve">também é capaz de analisar dados e realizar análises preditivas capazes de entregar insights que vão muito além da capacidade analítica de qualquer profissional. Resumidamente Machine Learning é um conjunto de algoritmos que possibilitam compreender de maneira autônoma qualquer assunto designado, seja ele supervisionado ou não. </w:t>
      </w:r>
    </w:p>
    <w:p w:rsidR="001B1B17" w:rsidRDefault="001B1B17" w:rsidP="001B1B17">
      <w:pPr>
        <w:spacing w:after="37" w:line="259" w:lineRule="auto"/>
        <w:rPr>
          <w:rFonts w:asciiTheme="minorHAnsi" w:eastAsia="Roboto" w:hAnsiTheme="minorHAnsi" w:cstheme="minorHAnsi"/>
          <w:b/>
          <w:i/>
          <w:sz w:val="24"/>
          <w:szCs w:val="24"/>
        </w:rPr>
      </w:pPr>
    </w:p>
    <w:p w:rsidR="001B1B17" w:rsidRDefault="001B1B17" w:rsidP="001B1B17">
      <w:pPr>
        <w:spacing w:after="37" w:line="259" w:lineRule="auto"/>
        <w:rPr>
          <w:rFonts w:asciiTheme="minorHAnsi" w:eastAsia="Roboto" w:hAnsiTheme="minorHAnsi" w:cstheme="minorHAnsi"/>
          <w:b/>
          <w:i/>
          <w:sz w:val="24"/>
          <w:szCs w:val="24"/>
        </w:rPr>
      </w:pPr>
    </w:p>
    <w:p w:rsidR="001B1B17" w:rsidRDefault="001B1B17" w:rsidP="001B1B17">
      <w:pPr>
        <w:spacing w:after="37" w:line="259" w:lineRule="auto"/>
        <w:rPr>
          <w:rFonts w:asciiTheme="minorHAnsi" w:eastAsia="Roboto" w:hAnsiTheme="minorHAnsi" w:cstheme="minorHAnsi"/>
          <w:b/>
          <w:i/>
          <w:sz w:val="24"/>
          <w:szCs w:val="24"/>
        </w:rPr>
      </w:pPr>
    </w:p>
    <w:p w:rsidR="001B1B17" w:rsidRDefault="001B1B17" w:rsidP="001B1B17">
      <w:pPr>
        <w:spacing w:after="37" w:line="259" w:lineRule="auto"/>
        <w:rPr>
          <w:rFonts w:asciiTheme="minorHAnsi" w:eastAsia="Roboto" w:hAnsiTheme="minorHAnsi" w:cstheme="minorHAnsi"/>
          <w:b/>
          <w:i/>
          <w:sz w:val="24"/>
          <w:szCs w:val="24"/>
        </w:rPr>
      </w:pPr>
    </w:p>
    <w:p w:rsidR="001B1B17" w:rsidRPr="001B1B17" w:rsidRDefault="001B1B17" w:rsidP="001B1B17">
      <w:pPr>
        <w:spacing w:after="37" w:line="259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1B1B17">
        <w:rPr>
          <w:rFonts w:asciiTheme="minorHAnsi" w:eastAsia="Roboto" w:hAnsiTheme="minorHAnsi" w:cstheme="minorHAnsi"/>
          <w:b/>
          <w:i/>
          <w:sz w:val="24"/>
          <w:szCs w:val="24"/>
        </w:rPr>
        <w:t>Qual o papel da Internet no seu dia-a-dia?</w:t>
      </w:r>
    </w:p>
    <w:p w:rsidR="001B1B17" w:rsidRPr="001B1B17" w:rsidRDefault="001B1B17">
      <w:pPr>
        <w:ind w:left="-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Você já</w:t>
      </w:r>
      <w:r w:rsidRPr="001B1B17">
        <w:rPr>
          <w:rFonts w:asciiTheme="minorHAnsi" w:hAnsiTheme="minorHAnsi" w:cstheme="minorHAnsi"/>
          <w:sz w:val="24"/>
          <w:szCs w:val="24"/>
        </w:rPr>
        <w:t xml:space="preserve"> deve ter ouvido falar no termo "internet das coisas" certo?</w:t>
      </w:r>
    </w:p>
    <w:p w:rsidR="001B1B17" w:rsidRPr="001B1B17" w:rsidRDefault="001B1B17">
      <w:pPr>
        <w:ind w:left="-5"/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>A internet das coisas está transformando nossa relação com a tecnologia, mudando o modo como interagimos com mundo e, principalmente, o modo como o mundo interage conosco. Mas o que esse conceito significa?</w:t>
      </w:r>
    </w:p>
    <w:p w:rsidR="001B1B17" w:rsidRPr="001B1B17" w:rsidRDefault="001B1B17">
      <w:pPr>
        <w:ind w:left="-5"/>
        <w:rPr>
          <w:rFonts w:asciiTheme="minorHAnsi" w:hAnsiTheme="minorHAnsi" w:cstheme="minorHAnsi"/>
          <w:sz w:val="24"/>
          <w:szCs w:val="24"/>
        </w:rPr>
      </w:pPr>
      <w:r w:rsidRPr="001B1B17">
        <w:rPr>
          <w:rFonts w:asciiTheme="minorHAnsi" w:hAnsiTheme="minorHAnsi" w:cstheme="minorHAnsi"/>
          <w:sz w:val="24"/>
          <w:szCs w:val="24"/>
        </w:rPr>
        <w:t>No link abaixo está um exemplo real de como nossa realidade muda com a internet das coisas.</w:t>
      </w:r>
    </w:p>
    <w:p w:rsidR="001B1B17" w:rsidRPr="001B1B17" w:rsidRDefault="001B1B17">
      <w:pPr>
        <w:ind w:left="-5"/>
        <w:rPr>
          <w:rFonts w:asciiTheme="minorHAnsi" w:hAnsiTheme="minorHAnsi" w:cstheme="minorHAnsi"/>
          <w:sz w:val="24"/>
          <w:szCs w:val="24"/>
        </w:rPr>
      </w:pPr>
    </w:p>
    <w:p w:rsidR="001B1B17" w:rsidRDefault="009636D5" w:rsidP="001B1B17">
      <w:pPr>
        <w:spacing w:line="259" w:lineRule="auto"/>
        <w:rPr>
          <w:rFonts w:asciiTheme="minorHAnsi" w:hAnsiTheme="minorHAnsi" w:cstheme="minorHAnsi"/>
          <w:sz w:val="24"/>
          <w:szCs w:val="24"/>
          <w:u w:val="single" w:color="000000"/>
        </w:rPr>
      </w:pPr>
      <w:hyperlink r:id="rId19">
        <w:r w:rsidR="001B1B17" w:rsidRPr="001B1B17">
          <w:rPr>
            <w:rFonts w:asciiTheme="minorHAnsi" w:hAnsiTheme="minorHAnsi" w:cstheme="minorHAnsi"/>
            <w:sz w:val="24"/>
            <w:szCs w:val="24"/>
            <w:u w:val="single" w:color="000000"/>
          </w:rPr>
          <w:t>https://www.</w:t>
        </w:r>
      </w:hyperlink>
      <w:hyperlink r:id="rId20">
        <w:r w:rsidR="001B1B17" w:rsidRPr="001B1B17">
          <w:rPr>
            <w:rFonts w:asciiTheme="minorHAnsi" w:hAnsiTheme="minorHAnsi" w:cstheme="minorHAnsi"/>
            <w:sz w:val="24"/>
            <w:szCs w:val="24"/>
          </w:rPr>
          <w:t>y</w:t>
        </w:r>
      </w:hyperlink>
      <w:r w:rsidR="001B1B17" w:rsidRPr="001B1B17">
        <w:rPr>
          <w:rFonts w:asciiTheme="minorHAnsi" w:hAnsiTheme="minorHAnsi" w:cstheme="minorHAnsi"/>
          <w:sz w:val="24"/>
          <w:szCs w:val="24"/>
          <w:u w:val="single" w:color="000000"/>
        </w:rPr>
        <w:t>outube.com/watch?v=nThDfz9Fvl4</w:t>
      </w:r>
    </w:p>
    <w:p w:rsidR="00934D49" w:rsidRDefault="00934D49" w:rsidP="001B1B17">
      <w:pPr>
        <w:spacing w:line="259" w:lineRule="auto"/>
        <w:rPr>
          <w:rFonts w:asciiTheme="minorHAnsi" w:hAnsiTheme="minorHAnsi" w:cstheme="minorHAnsi"/>
          <w:sz w:val="24"/>
          <w:szCs w:val="24"/>
          <w:u w:val="single" w:color="000000"/>
        </w:rPr>
      </w:pPr>
    </w:p>
    <w:p w:rsidR="00934D49" w:rsidRPr="001B1B17" w:rsidRDefault="00934D49" w:rsidP="001B1B17">
      <w:pPr>
        <w:spacing w:line="259" w:lineRule="auto"/>
        <w:rPr>
          <w:rFonts w:asciiTheme="minorHAnsi" w:hAnsiTheme="minorHAnsi" w:cstheme="minorHAnsi"/>
          <w:sz w:val="24"/>
          <w:szCs w:val="24"/>
          <w:u w:val="single" w:color="000000"/>
        </w:rPr>
      </w:pPr>
    </w:p>
    <w:p w:rsidR="001B1B17" w:rsidRDefault="001B1B17" w:rsidP="001B1B17">
      <w:pPr>
        <w:spacing w:line="259" w:lineRule="auto"/>
        <w:rPr>
          <w:rFonts w:asciiTheme="minorHAnsi" w:hAnsiTheme="minorHAnsi" w:cstheme="minorHAnsi"/>
          <w:sz w:val="24"/>
          <w:szCs w:val="24"/>
          <w:u w:val="single" w:color="000000"/>
        </w:rPr>
      </w:pPr>
    </w:p>
    <w:p w:rsidR="001B1B17" w:rsidRPr="001B1B17" w:rsidRDefault="001B1B17" w:rsidP="001B1B17">
      <w:pPr>
        <w:spacing w:line="259" w:lineRule="auto"/>
        <w:rPr>
          <w:rFonts w:asciiTheme="minorHAnsi" w:hAnsiTheme="minorHAnsi" w:cstheme="minorHAnsi"/>
          <w:sz w:val="24"/>
          <w:szCs w:val="24"/>
          <w:u w:val="single" w:color="000000"/>
        </w:rPr>
      </w:pPr>
    </w:p>
    <w:p w:rsidR="001B1B17" w:rsidRPr="001B1B17" w:rsidRDefault="001B1B17" w:rsidP="001B1B17">
      <w:pPr>
        <w:rPr>
          <w:rFonts w:asciiTheme="minorHAnsi" w:eastAsiaTheme="majorEastAsia" w:hAnsiTheme="minorHAnsi" w:cstheme="minorHAnsi"/>
          <w:b/>
          <w:bCs/>
          <w:i/>
          <w:color w:val="548DD4" w:themeColor="text2" w:themeTint="99"/>
          <w:sz w:val="28"/>
          <w:szCs w:val="28"/>
          <w:u w:val="single"/>
        </w:rPr>
      </w:pPr>
      <w:r w:rsidRPr="001B1B17">
        <w:rPr>
          <w:rFonts w:asciiTheme="minorHAnsi" w:eastAsiaTheme="majorEastAsia" w:hAnsiTheme="minorHAnsi" w:cstheme="minorHAnsi"/>
          <w:b/>
          <w:bCs/>
          <w:i/>
          <w:color w:val="548DD4" w:themeColor="text2" w:themeTint="99"/>
          <w:sz w:val="28"/>
          <w:szCs w:val="28"/>
          <w:u w:val="single"/>
        </w:rPr>
        <w:t>Referências Bibliográficas</w:t>
      </w:r>
    </w:p>
    <w:p w:rsidR="001B1B17" w:rsidRPr="001B1B17" w:rsidRDefault="001B1B17" w:rsidP="001B1B17">
      <w:pPr>
        <w:rPr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:rsidR="001B1B17" w:rsidRPr="001B1B17" w:rsidRDefault="001B1B17" w:rsidP="001B1B17">
      <w:pPr>
        <w:rPr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1B1B17">
        <w:rPr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  <w:u w:val="single"/>
        </w:rPr>
        <w:t xml:space="preserve">Merovingio.  Vivaolinux.com.br.  2015. Disponível em: </w:t>
      </w:r>
      <w:hyperlink r:id="rId21" w:history="1">
        <w:r w:rsidRPr="001B1B17">
          <w:rPr>
            <w:rStyle w:val="Hyperlink"/>
            <w:rFonts w:asciiTheme="minorHAnsi" w:eastAsiaTheme="majorEastAsia" w:hAnsiTheme="minorHAnsi" w:cstheme="minorHAnsi"/>
            <w:b/>
            <w:bCs/>
            <w:color w:val="000000" w:themeColor="text1"/>
            <w:sz w:val="24"/>
            <w:szCs w:val="24"/>
          </w:rPr>
          <w:t>https://www.vivaolinux.com.br/artigo/O-usuario-o-computador-e-voce</w:t>
        </w:r>
      </w:hyperlink>
      <w:r w:rsidRPr="001B1B17">
        <w:rPr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  <w:u w:val="single"/>
        </w:rPr>
        <w:t>. Acesso em: 09, março de 2020.</w:t>
      </w:r>
    </w:p>
    <w:p w:rsidR="001B1B17" w:rsidRPr="001B1B17" w:rsidRDefault="001B1B17" w:rsidP="001B1B17">
      <w:pPr>
        <w:rPr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:rsidR="001B1B17" w:rsidRPr="001B1B17" w:rsidRDefault="001B1B17" w:rsidP="001B1B17">
      <w:pPr>
        <w:rPr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1B1B17">
        <w:rPr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  <w:u w:val="single"/>
        </w:rPr>
        <w:t>FÁVERO, Eliane Maria de Bortoli.  Oraganização e Arquitetura de Computadores.  Pato Branco-Pr: e-Tec bRasil, 2011. Disponível em:</w:t>
      </w:r>
    </w:p>
    <w:p w:rsidR="001B1B17" w:rsidRPr="001B1B17" w:rsidRDefault="001B1B17" w:rsidP="001B1B17">
      <w:pPr>
        <w:rPr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1B1B17">
        <w:rPr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  <w:u w:val="single"/>
        </w:rPr>
        <w:t xml:space="preserve">http://redeetec.mec.gov.br/images/stories/pdf/eixo_infor_comun/tec_inf/081112_org_arq_comp.pdf.   </w:t>
      </w:r>
    </w:p>
    <w:p w:rsidR="001B1B17" w:rsidRPr="00934D49" w:rsidRDefault="001B1B17" w:rsidP="00934D49">
      <w:pPr>
        <w:rPr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1B1B17">
        <w:rPr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  <w:u w:val="single"/>
        </w:rPr>
        <w:t>Acesso em : 09, março de 2020 .</w:t>
      </w:r>
    </w:p>
    <w:p w:rsidR="001B1B17" w:rsidRPr="001B1B17" w:rsidRDefault="001B1B17" w:rsidP="001B1B17">
      <w:pPr>
        <w:spacing w:line="259" w:lineRule="auto"/>
        <w:rPr>
          <w:rFonts w:asciiTheme="minorHAnsi" w:hAnsiTheme="minorHAnsi" w:cstheme="minorHAnsi"/>
          <w:sz w:val="24"/>
          <w:szCs w:val="24"/>
        </w:rPr>
        <w:sectPr w:rsidR="001B1B17" w:rsidRPr="001B1B17" w:rsidSect="00003DA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23507" w:rsidRPr="001B1B17" w:rsidRDefault="00423507" w:rsidP="00AE499F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4"/>
          <w:szCs w:val="24"/>
          <w:u w:val="single"/>
        </w:rPr>
      </w:pPr>
    </w:p>
    <w:p w:rsidR="00AF590B" w:rsidRPr="001B1B17" w:rsidRDefault="00AF590B" w:rsidP="00AE499F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4"/>
          <w:szCs w:val="24"/>
          <w:u w:val="single"/>
        </w:rPr>
      </w:pPr>
    </w:p>
    <w:sectPr w:rsidR="00AF590B" w:rsidRPr="001B1B17" w:rsidSect="00E4429F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6D5" w:rsidRDefault="009636D5" w:rsidP="005E1593">
      <w:r>
        <w:separator/>
      </w:r>
    </w:p>
  </w:endnote>
  <w:endnote w:type="continuationSeparator" w:id="0">
    <w:p w:rsidR="009636D5" w:rsidRDefault="009636D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252"/>
      <w:gridCol w:w="4252"/>
    </w:tblGrid>
    <w:tr w:rsidR="00726F6F" w:rsidRPr="006419CA" w:rsidTr="007B1023">
      <w:trPr>
        <w:jc w:val="center"/>
      </w:trPr>
      <w:tc>
        <w:tcPr>
          <w:tcW w:w="2500" w:type="pct"/>
          <w:vAlign w:val="center"/>
        </w:tcPr>
        <w:p w:rsidR="00726F6F" w:rsidRPr="006419CA" w:rsidRDefault="00726F6F" w:rsidP="006B6A3D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9F1070">
            <w:rPr>
              <w:b/>
              <w:bCs/>
              <w:color w:val="244061" w:themeColor="accent1" w:themeShade="80"/>
            </w:rPr>
            <w:t>Introdução a Computação</w:t>
          </w:r>
        </w:p>
      </w:tc>
      <w:tc>
        <w:tcPr>
          <w:tcW w:w="2500" w:type="pct"/>
          <w:vAlign w:val="center"/>
        </w:tcPr>
        <w:p w:rsidR="00726F6F" w:rsidRPr="006419CA" w:rsidRDefault="00726F6F" w:rsidP="00517AA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E945C2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E945C2" w:rsidRPr="006419CA">
            <w:rPr>
              <w:color w:val="244061" w:themeColor="accent1" w:themeShade="80"/>
            </w:rPr>
            <w:fldChar w:fldCharType="separate"/>
          </w:r>
          <w:r w:rsidR="00246BD5">
            <w:rPr>
              <w:noProof/>
              <w:color w:val="244061" w:themeColor="accent1" w:themeShade="80"/>
            </w:rPr>
            <w:t>12</w:t>
          </w:r>
          <w:r w:rsidR="00E945C2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E945C2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E945C2" w:rsidRPr="006419CA">
            <w:rPr>
              <w:color w:val="244061" w:themeColor="accent1" w:themeShade="80"/>
            </w:rPr>
            <w:fldChar w:fldCharType="separate"/>
          </w:r>
          <w:r w:rsidR="00246BD5">
            <w:rPr>
              <w:noProof/>
              <w:color w:val="244061" w:themeColor="accent1" w:themeShade="80"/>
            </w:rPr>
            <w:t>12</w:t>
          </w:r>
          <w:r w:rsidR="00E945C2" w:rsidRPr="006419CA">
            <w:rPr>
              <w:color w:val="244061" w:themeColor="accent1" w:themeShade="80"/>
            </w:rPr>
            <w:fldChar w:fldCharType="end"/>
          </w:r>
        </w:p>
      </w:tc>
    </w:tr>
    <w:tr w:rsidR="00726F6F" w:rsidRPr="00A24F44" w:rsidTr="007B1023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645803129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="00726F6F" w:rsidRPr="006419CA" w:rsidRDefault="00726F6F" w:rsidP="006B6A3D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Aluno</w:t>
              </w:r>
            </w:p>
          </w:tc>
        </w:sdtContent>
      </w:sdt>
      <w:tc>
        <w:tcPr>
          <w:tcW w:w="2500" w:type="pct"/>
          <w:vAlign w:val="center"/>
        </w:tcPr>
        <w:p w:rsidR="00726F6F" w:rsidRPr="00A24F44" w:rsidRDefault="00726F6F" w:rsidP="006B6A3D">
          <w:pPr>
            <w:pStyle w:val="Rodap"/>
            <w:spacing w:before="120" w:after="120"/>
            <w:jc w:val="right"/>
            <w:rPr>
              <w:color w:val="244061" w:themeColor="accent1" w:themeShade="80"/>
              <w:lang w:val="en-US"/>
            </w:rPr>
          </w:pPr>
          <w:r w:rsidRPr="00A24F44">
            <w:rPr>
              <w:lang w:val="en-US"/>
            </w:rPr>
            <w:t>Senac logo</w:t>
          </w:r>
          <w:hyperlink r:id="rId1" w:history="1">
            <w:r w:rsidR="00AD63AA" w:rsidRPr="00A24F44">
              <w:rPr>
                <w:rStyle w:val="Hyperlink"/>
                <w:lang w:val="en-US"/>
              </w:rPr>
              <w:t>http://escritoriodeprojetos.com.br/</w:t>
            </w:r>
          </w:hyperlink>
        </w:p>
      </w:tc>
    </w:tr>
  </w:tbl>
  <w:p w:rsidR="00726F6F" w:rsidRPr="00A24F44" w:rsidRDefault="00726F6F" w:rsidP="006419CA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6D5" w:rsidRDefault="009636D5" w:rsidP="005E1593">
      <w:r>
        <w:separator/>
      </w:r>
    </w:p>
  </w:footnote>
  <w:footnote w:type="continuationSeparator" w:id="0">
    <w:p w:rsidR="009636D5" w:rsidRDefault="009636D5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30E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8C5269"/>
    <w:multiLevelType w:val="hybridMultilevel"/>
    <w:tmpl w:val="8B84D7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814EBB"/>
    <w:multiLevelType w:val="hybridMultilevel"/>
    <w:tmpl w:val="5B867D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08412D3"/>
    <w:multiLevelType w:val="hybridMultilevel"/>
    <w:tmpl w:val="1FA8C590"/>
    <w:lvl w:ilvl="0" w:tplc="BA68CAF2">
      <w:start w:val="1"/>
      <w:numFmt w:val="decimal"/>
      <w:lvlText w:val="%1-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000000" w:themeColor="text1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392EEC"/>
    <w:multiLevelType w:val="hybridMultilevel"/>
    <w:tmpl w:val="4D169E9E"/>
    <w:lvl w:ilvl="0" w:tplc="A7283F2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47804"/>
    <w:multiLevelType w:val="hybridMultilevel"/>
    <w:tmpl w:val="15FCD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A12EB7"/>
    <w:multiLevelType w:val="hybridMultilevel"/>
    <w:tmpl w:val="90B2A0D6"/>
    <w:lvl w:ilvl="0" w:tplc="3886E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062D3"/>
    <w:multiLevelType w:val="hybridMultilevel"/>
    <w:tmpl w:val="2AD82BEA"/>
    <w:lvl w:ilvl="0" w:tplc="F9B2A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B0C52"/>
    <w:multiLevelType w:val="hybridMultilevel"/>
    <w:tmpl w:val="69425EA0"/>
    <w:lvl w:ilvl="0" w:tplc="CE24C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02EE2"/>
    <w:multiLevelType w:val="hybridMultilevel"/>
    <w:tmpl w:val="AB5C83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1B0E1F"/>
    <w:multiLevelType w:val="hybridMultilevel"/>
    <w:tmpl w:val="3278B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E0EEB"/>
    <w:multiLevelType w:val="hybridMultilevel"/>
    <w:tmpl w:val="DD8CF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65F99"/>
    <w:multiLevelType w:val="hybridMultilevel"/>
    <w:tmpl w:val="9646A7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5404B4"/>
    <w:multiLevelType w:val="hybridMultilevel"/>
    <w:tmpl w:val="5BFC3702"/>
    <w:lvl w:ilvl="0" w:tplc="0416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43CB0B23"/>
    <w:multiLevelType w:val="hybridMultilevel"/>
    <w:tmpl w:val="FD7AEF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102205"/>
    <w:multiLevelType w:val="hybridMultilevel"/>
    <w:tmpl w:val="9DFEBC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81623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783077C"/>
    <w:multiLevelType w:val="hybridMultilevel"/>
    <w:tmpl w:val="839C6C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E831B3"/>
    <w:multiLevelType w:val="hybridMultilevel"/>
    <w:tmpl w:val="12AE1732"/>
    <w:lvl w:ilvl="0" w:tplc="8B60582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sz w:val="27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B84DA3"/>
    <w:multiLevelType w:val="hybridMultilevel"/>
    <w:tmpl w:val="FDD21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22F0E"/>
    <w:multiLevelType w:val="hybridMultilevel"/>
    <w:tmpl w:val="C54CA0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D571D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D63EFC"/>
    <w:multiLevelType w:val="hybridMultilevel"/>
    <w:tmpl w:val="F6720C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"/>
  </w:num>
  <w:num w:numId="5">
    <w:abstractNumId w:val="12"/>
  </w:num>
  <w:num w:numId="6">
    <w:abstractNumId w:val="17"/>
  </w:num>
  <w:num w:numId="7">
    <w:abstractNumId w:val="2"/>
  </w:num>
  <w:num w:numId="8">
    <w:abstractNumId w:val="15"/>
  </w:num>
  <w:num w:numId="9">
    <w:abstractNumId w:val="20"/>
  </w:num>
  <w:num w:numId="10">
    <w:abstractNumId w:val="8"/>
  </w:num>
  <w:num w:numId="11">
    <w:abstractNumId w:val="18"/>
  </w:num>
  <w:num w:numId="12">
    <w:abstractNumId w:val="7"/>
  </w:num>
  <w:num w:numId="13">
    <w:abstractNumId w:val="6"/>
  </w:num>
  <w:num w:numId="14">
    <w:abstractNumId w:val="4"/>
  </w:num>
  <w:num w:numId="15">
    <w:abstractNumId w:val="3"/>
  </w:num>
  <w:num w:numId="16">
    <w:abstractNumId w:val="21"/>
  </w:num>
  <w:num w:numId="17">
    <w:abstractNumId w:val="16"/>
  </w:num>
  <w:num w:numId="18">
    <w:abstractNumId w:val="0"/>
  </w:num>
  <w:num w:numId="19">
    <w:abstractNumId w:val="22"/>
  </w:num>
  <w:num w:numId="20">
    <w:abstractNumId w:val="19"/>
  </w:num>
  <w:num w:numId="21">
    <w:abstractNumId w:val="10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69"/>
    <w:rsid w:val="00015222"/>
    <w:rsid w:val="00063D00"/>
    <w:rsid w:val="0008608A"/>
    <w:rsid w:val="000C75BD"/>
    <w:rsid w:val="000D1176"/>
    <w:rsid w:val="000E2853"/>
    <w:rsid w:val="001010E8"/>
    <w:rsid w:val="001258E5"/>
    <w:rsid w:val="00140CDC"/>
    <w:rsid w:val="001B1B17"/>
    <w:rsid w:val="001D497F"/>
    <w:rsid w:val="001F3D30"/>
    <w:rsid w:val="00246BD5"/>
    <w:rsid w:val="002663A2"/>
    <w:rsid w:val="00274187"/>
    <w:rsid w:val="002801E9"/>
    <w:rsid w:val="002936D5"/>
    <w:rsid w:val="003014FB"/>
    <w:rsid w:val="003025A5"/>
    <w:rsid w:val="00316A95"/>
    <w:rsid w:val="00331443"/>
    <w:rsid w:val="003374D5"/>
    <w:rsid w:val="00341B09"/>
    <w:rsid w:val="0034544C"/>
    <w:rsid w:val="003D0281"/>
    <w:rsid w:val="003D377B"/>
    <w:rsid w:val="003D6E11"/>
    <w:rsid w:val="00402ADB"/>
    <w:rsid w:val="00423507"/>
    <w:rsid w:val="0042609D"/>
    <w:rsid w:val="00450755"/>
    <w:rsid w:val="004A013F"/>
    <w:rsid w:val="004A5305"/>
    <w:rsid w:val="004B2855"/>
    <w:rsid w:val="004B60F1"/>
    <w:rsid w:val="004C6921"/>
    <w:rsid w:val="004C69D4"/>
    <w:rsid w:val="0050580F"/>
    <w:rsid w:val="00506CFF"/>
    <w:rsid w:val="005165BF"/>
    <w:rsid w:val="00517AA9"/>
    <w:rsid w:val="0055540E"/>
    <w:rsid w:val="005A413C"/>
    <w:rsid w:val="005C53BD"/>
    <w:rsid w:val="005D3462"/>
    <w:rsid w:val="005E1593"/>
    <w:rsid w:val="005F0B64"/>
    <w:rsid w:val="005F487B"/>
    <w:rsid w:val="00625DAF"/>
    <w:rsid w:val="00636D39"/>
    <w:rsid w:val="006419CA"/>
    <w:rsid w:val="00656C91"/>
    <w:rsid w:val="00663704"/>
    <w:rsid w:val="0067549C"/>
    <w:rsid w:val="006A233C"/>
    <w:rsid w:val="006B6A3D"/>
    <w:rsid w:val="00726F6F"/>
    <w:rsid w:val="00743E89"/>
    <w:rsid w:val="00755CEC"/>
    <w:rsid w:val="00760AB6"/>
    <w:rsid w:val="007A054B"/>
    <w:rsid w:val="007B0831"/>
    <w:rsid w:val="007B1023"/>
    <w:rsid w:val="007C557B"/>
    <w:rsid w:val="00821D65"/>
    <w:rsid w:val="00842903"/>
    <w:rsid w:val="00861B88"/>
    <w:rsid w:val="00862397"/>
    <w:rsid w:val="00871E89"/>
    <w:rsid w:val="008843C9"/>
    <w:rsid w:val="008B6EAB"/>
    <w:rsid w:val="008C03FB"/>
    <w:rsid w:val="00934D49"/>
    <w:rsid w:val="009636D5"/>
    <w:rsid w:val="00980543"/>
    <w:rsid w:val="009839D9"/>
    <w:rsid w:val="00986C8F"/>
    <w:rsid w:val="009912DD"/>
    <w:rsid w:val="009F03AE"/>
    <w:rsid w:val="009F1070"/>
    <w:rsid w:val="00A07543"/>
    <w:rsid w:val="00A24F44"/>
    <w:rsid w:val="00A55094"/>
    <w:rsid w:val="00A855D0"/>
    <w:rsid w:val="00AB4EAC"/>
    <w:rsid w:val="00AC6C9B"/>
    <w:rsid w:val="00AD63AA"/>
    <w:rsid w:val="00AE1992"/>
    <w:rsid w:val="00AE499F"/>
    <w:rsid w:val="00AF15FC"/>
    <w:rsid w:val="00AF590B"/>
    <w:rsid w:val="00B10D86"/>
    <w:rsid w:val="00B436E7"/>
    <w:rsid w:val="00C52528"/>
    <w:rsid w:val="00C824B1"/>
    <w:rsid w:val="00C93425"/>
    <w:rsid w:val="00CB4780"/>
    <w:rsid w:val="00CE2B3B"/>
    <w:rsid w:val="00CE2B63"/>
    <w:rsid w:val="00D37957"/>
    <w:rsid w:val="00D408C9"/>
    <w:rsid w:val="00D55F03"/>
    <w:rsid w:val="00D741D5"/>
    <w:rsid w:val="00D91BCA"/>
    <w:rsid w:val="00D97F73"/>
    <w:rsid w:val="00E272D5"/>
    <w:rsid w:val="00E34C15"/>
    <w:rsid w:val="00E41D83"/>
    <w:rsid w:val="00E4429F"/>
    <w:rsid w:val="00E87947"/>
    <w:rsid w:val="00E945C2"/>
    <w:rsid w:val="00EC3C17"/>
    <w:rsid w:val="00F02F69"/>
    <w:rsid w:val="00F1579B"/>
    <w:rsid w:val="00F40FB4"/>
    <w:rsid w:val="00F4495D"/>
    <w:rsid w:val="00FB5A09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F3643"/>
  <w15:docId w15:val="{67C9328B-EC47-4E20-A0AC-59E1ADA7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79B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63D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2F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2F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063D00"/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2F6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2F6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Sumrio1">
    <w:name w:val="toc 1"/>
    <w:basedOn w:val="Normal"/>
    <w:next w:val="Normal"/>
    <w:autoRedefine/>
    <w:uiPriority w:val="39"/>
    <w:rsid w:val="00F02F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55094"/>
    <w:pPr>
      <w:tabs>
        <w:tab w:val="right" w:leader="dot" w:pos="8494"/>
      </w:tabs>
      <w:spacing w:after="100"/>
      <w:ind w:left="2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F02F69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517AA9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F1579B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F1579B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F1579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F1579B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579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1579B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5D34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3462"/>
    <w:rPr>
      <w:b/>
      <w:bCs/>
    </w:rPr>
  </w:style>
  <w:style w:type="paragraph" w:styleId="PargrafodaLista">
    <w:name w:val="List Paragraph"/>
    <w:basedOn w:val="Normal"/>
    <w:uiPriority w:val="34"/>
    <w:qFormat/>
    <w:rsid w:val="00CE2B63"/>
    <w:pPr>
      <w:ind w:left="720"/>
      <w:contextualSpacing/>
    </w:pPr>
  </w:style>
  <w:style w:type="paragraph" w:styleId="SemEspaamento">
    <w:name w:val="No Spacing"/>
    <w:uiPriority w:val="1"/>
    <w:qFormat/>
    <w:rsid w:val="001B1B17"/>
    <w:pPr>
      <w:spacing w:after="0" w:line="240" w:lineRule="auto"/>
    </w:pPr>
    <w:rPr>
      <w:rFonts w:ascii="Calibri" w:hAnsi="Calibri"/>
    </w:rPr>
  </w:style>
  <w:style w:type="character" w:styleId="Refdecomentrio">
    <w:name w:val="annotation reference"/>
    <w:basedOn w:val="Fontepargpadro"/>
    <w:uiPriority w:val="99"/>
    <w:semiHidden/>
    <w:unhideWhenUsed/>
    <w:rsid w:val="001B1B1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1B1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1B17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1B1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1B17"/>
    <w:rPr>
      <w:rFonts w:ascii="Calibri" w:hAnsi="Calibri"/>
      <w:b/>
      <w:bCs/>
      <w:sz w:val="20"/>
      <w:szCs w:val="20"/>
    </w:rPr>
  </w:style>
  <w:style w:type="table" w:styleId="TabelaSimples3">
    <w:name w:val="Plain Table 3"/>
    <w:basedOn w:val="Tabelanormal"/>
    <w:uiPriority w:val="43"/>
    <w:rsid w:val="001B1B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1B1B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1B1B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1">
    <w:name w:val="Grid Table 2 Accent 1"/>
    <w:basedOn w:val="Tabelanormal"/>
    <w:uiPriority w:val="47"/>
    <w:rsid w:val="001B1B1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2">
    <w:name w:val="Grid Table 2"/>
    <w:basedOn w:val="Tabelanormal"/>
    <w:uiPriority w:val="47"/>
    <w:rsid w:val="001B1B1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1B1B17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6389">
          <w:marLeft w:val="0"/>
          <w:marRight w:val="25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vaolinux.com.br/artigo/O-usuario-o-computador-e-voce" TargetMode="External"/><Relationship Id="rId13" Type="http://schemas.openxmlformats.org/officeDocument/2006/relationships/hyperlink" Target="https://www.youtube.com/watch?v=d4sIVFqh3B8" TargetMode="External"/><Relationship Id="rId18" Type="http://schemas.openxmlformats.org/officeDocument/2006/relationships/hyperlink" Target="https://olhardigital.com.br/noticia/entenda-o-que-sao-computadores-quanticos-e-como-eles-funcionam/90692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vivaolinux.com.br/artigo/O-usuario-o-computador-e-voc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yperlink" Target="https://olhardigital.com.br/noticia/entenda-o-que-sao-computadores-quanticos-e-como-eles-funcionam/9069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lhardigital.com.br/noticia/entenda-o-que-sao-computadores-quanticos-e-como-eles-funcionam/90692" TargetMode="External"/><Relationship Id="rId20" Type="http://schemas.openxmlformats.org/officeDocument/2006/relationships/hyperlink" Target="https://www.youtube.com/watch?v=nThDfz9Fvl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b-EL_EFyYrw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www.youtube.com/watch?v=nThDfz9Fvl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d4sIVFqh3B8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0DF5A-F37E-465A-BF34-3D242C640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12</Pages>
  <Words>3007</Words>
  <Characters>16244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Plan</vt:lpstr>
      <vt:lpstr>Nome do Projeto</vt:lpstr>
    </vt:vector>
  </TitlesOfParts>
  <Company>Aluno</Company>
  <LinksUpToDate>false</LinksUpToDate>
  <CharactersWithSpaces>19213</CharactersWithSpaces>
  <SharedDoc>false</SharedDoc>
  <HyperlinkBase>http://www.escritoriodeprojetos.com.br/SharedFiles/Download.aspx?pageid=18&amp;mid=24&amp;fileid=26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Plan</dc:title>
  <dc:subject>Nome do Projeto</dc:subject>
  <dc:creator>eduardo@escritoriodeprojetos.com.br</dc:creator>
  <cp:keywords>Template Gerenciamento de Projetos</cp:keywords>
  <dc:description/>
  <cp:lastModifiedBy>Senac</cp:lastModifiedBy>
  <cp:revision>2</cp:revision>
  <dcterms:created xsi:type="dcterms:W3CDTF">2020-04-25T11:25:00Z</dcterms:created>
  <dcterms:modified xsi:type="dcterms:W3CDTF">2020-04-25T11:25:00Z</dcterms:modified>
</cp:coreProperties>
</file>