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9B" w:rsidRDefault="00F1579B" w:rsidP="00F1579B"/>
    <w:p w:rsidR="00F1579B" w:rsidRDefault="00F1579B" w:rsidP="00F1579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569843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79B" w:rsidRDefault="00F1579B">
          <w:pPr>
            <w:pStyle w:val="CabealhodoSumrio"/>
          </w:pPr>
          <w:r>
            <w:t>Sumário</w:t>
          </w:r>
        </w:p>
        <w:p w:rsidR="00FB56F1" w:rsidRDefault="00F1579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99073" w:history="1">
            <w:r w:rsidR="00FB56F1" w:rsidRPr="001719E4">
              <w:rPr>
                <w:rStyle w:val="Hyperlink"/>
                <w:noProof/>
              </w:rPr>
              <w:t>I</w:t>
            </w:r>
            <w:r w:rsidR="00FB56F1" w:rsidRPr="001719E4">
              <w:rPr>
                <w:rStyle w:val="Hyperlink"/>
                <w:i/>
                <w:noProof/>
              </w:rPr>
              <w:t>ntrodução</w:t>
            </w:r>
            <w:r w:rsidR="00FB56F1">
              <w:rPr>
                <w:noProof/>
                <w:webHidden/>
              </w:rPr>
              <w:tab/>
            </w:r>
            <w:r w:rsidR="00FB56F1">
              <w:rPr>
                <w:noProof/>
                <w:webHidden/>
              </w:rPr>
              <w:fldChar w:fldCharType="begin"/>
            </w:r>
            <w:r w:rsidR="00FB56F1">
              <w:rPr>
                <w:noProof/>
                <w:webHidden/>
              </w:rPr>
              <w:instrText xml:space="preserve"> PAGEREF _Toc48499073 \h </w:instrText>
            </w:r>
            <w:r w:rsidR="00FB56F1">
              <w:rPr>
                <w:noProof/>
                <w:webHidden/>
              </w:rPr>
            </w:r>
            <w:r w:rsidR="00FB56F1">
              <w:rPr>
                <w:noProof/>
                <w:webHidden/>
              </w:rPr>
              <w:fldChar w:fldCharType="separate"/>
            </w:r>
            <w:r w:rsidR="00FB56F1">
              <w:rPr>
                <w:noProof/>
                <w:webHidden/>
              </w:rPr>
              <w:t>2</w:t>
            </w:r>
            <w:r w:rsidR="00FB56F1">
              <w:rPr>
                <w:noProof/>
                <w:webHidden/>
              </w:rPr>
              <w:fldChar w:fldCharType="end"/>
            </w:r>
          </w:hyperlink>
        </w:p>
        <w:p w:rsidR="00FB56F1" w:rsidRDefault="00055F0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99074" w:history="1">
            <w:r w:rsidR="00FB56F1" w:rsidRPr="001719E4">
              <w:rPr>
                <w:rStyle w:val="Hyperlink"/>
                <w:noProof/>
              </w:rPr>
              <w:t>1 Gerenciamento de Processos de Negócio - BPM</w:t>
            </w:r>
            <w:r w:rsidR="00FB56F1">
              <w:rPr>
                <w:noProof/>
                <w:webHidden/>
              </w:rPr>
              <w:tab/>
            </w:r>
            <w:r w:rsidR="00FB56F1">
              <w:rPr>
                <w:noProof/>
                <w:webHidden/>
              </w:rPr>
              <w:fldChar w:fldCharType="begin"/>
            </w:r>
            <w:r w:rsidR="00FB56F1">
              <w:rPr>
                <w:noProof/>
                <w:webHidden/>
              </w:rPr>
              <w:instrText xml:space="preserve"> PAGEREF _Toc48499074 \h </w:instrText>
            </w:r>
            <w:r w:rsidR="00FB56F1">
              <w:rPr>
                <w:noProof/>
                <w:webHidden/>
              </w:rPr>
            </w:r>
            <w:r w:rsidR="00FB56F1">
              <w:rPr>
                <w:noProof/>
                <w:webHidden/>
              </w:rPr>
              <w:fldChar w:fldCharType="separate"/>
            </w:r>
            <w:r w:rsidR="00FB56F1">
              <w:rPr>
                <w:noProof/>
                <w:webHidden/>
              </w:rPr>
              <w:t>2</w:t>
            </w:r>
            <w:r w:rsidR="00FB56F1">
              <w:rPr>
                <w:noProof/>
                <w:webHidden/>
              </w:rPr>
              <w:fldChar w:fldCharType="end"/>
            </w:r>
          </w:hyperlink>
        </w:p>
        <w:p w:rsidR="00FB56F1" w:rsidRDefault="00055F0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99075" w:history="1">
            <w:r w:rsidR="00FB56F1" w:rsidRPr="001719E4">
              <w:rPr>
                <w:rStyle w:val="Hyperlink"/>
                <w:noProof/>
              </w:rPr>
              <w:t>1.1 Conceito</w:t>
            </w:r>
            <w:r w:rsidR="00FB56F1">
              <w:rPr>
                <w:noProof/>
                <w:webHidden/>
              </w:rPr>
              <w:tab/>
            </w:r>
            <w:r w:rsidR="00FB56F1">
              <w:rPr>
                <w:noProof/>
                <w:webHidden/>
              </w:rPr>
              <w:fldChar w:fldCharType="begin"/>
            </w:r>
            <w:r w:rsidR="00FB56F1">
              <w:rPr>
                <w:noProof/>
                <w:webHidden/>
              </w:rPr>
              <w:instrText xml:space="preserve"> PAGEREF _Toc48499075 \h </w:instrText>
            </w:r>
            <w:r w:rsidR="00FB56F1">
              <w:rPr>
                <w:noProof/>
                <w:webHidden/>
              </w:rPr>
            </w:r>
            <w:r w:rsidR="00FB56F1">
              <w:rPr>
                <w:noProof/>
                <w:webHidden/>
              </w:rPr>
              <w:fldChar w:fldCharType="separate"/>
            </w:r>
            <w:r w:rsidR="00FB56F1">
              <w:rPr>
                <w:noProof/>
                <w:webHidden/>
              </w:rPr>
              <w:t>2</w:t>
            </w:r>
            <w:r w:rsidR="00FB56F1">
              <w:rPr>
                <w:noProof/>
                <w:webHidden/>
              </w:rPr>
              <w:fldChar w:fldCharType="end"/>
            </w:r>
          </w:hyperlink>
        </w:p>
        <w:p w:rsidR="00FB56F1" w:rsidRDefault="00055F0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99076" w:history="1">
            <w:r w:rsidR="00FB56F1" w:rsidRPr="001719E4">
              <w:rPr>
                <w:rStyle w:val="Hyperlink"/>
                <w:noProof/>
              </w:rPr>
              <w:t>1.2 Notação - BPMN</w:t>
            </w:r>
            <w:r w:rsidR="00FB56F1">
              <w:rPr>
                <w:noProof/>
                <w:webHidden/>
              </w:rPr>
              <w:tab/>
            </w:r>
            <w:r w:rsidR="00FB56F1">
              <w:rPr>
                <w:noProof/>
                <w:webHidden/>
              </w:rPr>
              <w:fldChar w:fldCharType="begin"/>
            </w:r>
            <w:r w:rsidR="00FB56F1">
              <w:rPr>
                <w:noProof/>
                <w:webHidden/>
              </w:rPr>
              <w:instrText xml:space="preserve"> PAGEREF _Toc48499076 \h </w:instrText>
            </w:r>
            <w:r w:rsidR="00FB56F1">
              <w:rPr>
                <w:noProof/>
                <w:webHidden/>
              </w:rPr>
            </w:r>
            <w:r w:rsidR="00FB56F1">
              <w:rPr>
                <w:noProof/>
                <w:webHidden/>
              </w:rPr>
              <w:fldChar w:fldCharType="separate"/>
            </w:r>
            <w:r w:rsidR="00FB56F1">
              <w:rPr>
                <w:noProof/>
                <w:webHidden/>
              </w:rPr>
              <w:t>2</w:t>
            </w:r>
            <w:r w:rsidR="00FB56F1">
              <w:rPr>
                <w:noProof/>
                <w:webHidden/>
              </w:rPr>
              <w:fldChar w:fldCharType="end"/>
            </w:r>
          </w:hyperlink>
        </w:p>
        <w:p w:rsidR="00FB56F1" w:rsidRDefault="00055F0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99077" w:history="1">
            <w:r w:rsidR="00FB56F1" w:rsidRPr="001719E4">
              <w:rPr>
                <w:rStyle w:val="Hyperlink"/>
                <w:noProof/>
              </w:rPr>
              <w:t>1.3 Macroprocesso E-commerce</w:t>
            </w:r>
            <w:r w:rsidR="00FB56F1">
              <w:rPr>
                <w:noProof/>
                <w:webHidden/>
              </w:rPr>
              <w:tab/>
            </w:r>
            <w:r w:rsidR="00FB56F1">
              <w:rPr>
                <w:noProof/>
                <w:webHidden/>
              </w:rPr>
              <w:fldChar w:fldCharType="begin"/>
            </w:r>
            <w:r w:rsidR="00FB56F1">
              <w:rPr>
                <w:noProof/>
                <w:webHidden/>
              </w:rPr>
              <w:instrText xml:space="preserve"> PAGEREF _Toc48499077 \h </w:instrText>
            </w:r>
            <w:r w:rsidR="00FB56F1">
              <w:rPr>
                <w:noProof/>
                <w:webHidden/>
              </w:rPr>
            </w:r>
            <w:r w:rsidR="00FB56F1">
              <w:rPr>
                <w:noProof/>
                <w:webHidden/>
              </w:rPr>
              <w:fldChar w:fldCharType="separate"/>
            </w:r>
            <w:r w:rsidR="00FB56F1">
              <w:rPr>
                <w:noProof/>
                <w:webHidden/>
              </w:rPr>
              <w:t>2</w:t>
            </w:r>
            <w:r w:rsidR="00FB56F1">
              <w:rPr>
                <w:noProof/>
                <w:webHidden/>
              </w:rPr>
              <w:fldChar w:fldCharType="end"/>
            </w:r>
          </w:hyperlink>
        </w:p>
        <w:p w:rsidR="00FB56F1" w:rsidRDefault="00055F06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48499078" w:history="1">
            <w:r w:rsidR="00FB56F1" w:rsidRPr="001719E4">
              <w:rPr>
                <w:rStyle w:val="Hyperlink"/>
                <w:noProof/>
              </w:rPr>
              <w:t>1.3 Processo Escolhido</w:t>
            </w:r>
            <w:r w:rsidR="00FB56F1">
              <w:rPr>
                <w:noProof/>
                <w:webHidden/>
              </w:rPr>
              <w:tab/>
            </w:r>
            <w:r w:rsidR="00FB56F1">
              <w:rPr>
                <w:noProof/>
                <w:webHidden/>
              </w:rPr>
              <w:fldChar w:fldCharType="begin"/>
            </w:r>
            <w:r w:rsidR="00FB56F1">
              <w:rPr>
                <w:noProof/>
                <w:webHidden/>
              </w:rPr>
              <w:instrText xml:space="preserve"> PAGEREF _Toc48499078 \h </w:instrText>
            </w:r>
            <w:r w:rsidR="00FB56F1">
              <w:rPr>
                <w:noProof/>
                <w:webHidden/>
              </w:rPr>
            </w:r>
            <w:r w:rsidR="00FB56F1">
              <w:rPr>
                <w:noProof/>
                <w:webHidden/>
              </w:rPr>
              <w:fldChar w:fldCharType="separate"/>
            </w:r>
            <w:r w:rsidR="00FB56F1">
              <w:rPr>
                <w:noProof/>
                <w:webHidden/>
              </w:rPr>
              <w:t>2</w:t>
            </w:r>
            <w:r w:rsidR="00FB56F1">
              <w:rPr>
                <w:noProof/>
                <w:webHidden/>
              </w:rPr>
              <w:fldChar w:fldCharType="end"/>
            </w:r>
          </w:hyperlink>
        </w:p>
        <w:p w:rsidR="00F1579B" w:rsidRDefault="00F1579B">
          <w:r>
            <w:rPr>
              <w:b/>
              <w:bCs/>
            </w:rPr>
            <w:fldChar w:fldCharType="end"/>
          </w:r>
        </w:p>
      </w:sdtContent>
    </w:sdt>
    <w:p w:rsidR="00F1579B" w:rsidRDefault="00F1579B" w:rsidP="00F1579B"/>
    <w:p w:rsidR="00F1579B" w:rsidRDefault="00F1579B" w:rsidP="00F1579B"/>
    <w:p w:rsidR="00F02F69" w:rsidRDefault="00F02F69" w:rsidP="00F02F69"/>
    <w:p w:rsidR="00F02F69" w:rsidRDefault="00F02F69" w:rsidP="00F02F69"/>
    <w:p w:rsidR="00F02F69" w:rsidRDefault="00F02F69" w:rsidP="00F02F69">
      <w:pPr>
        <w:pStyle w:val="Ttulo1"/>
        <w:keepLines w:val="0"/>
        <w:tabs>
          <w:tab w:val="num" w:pos="432"/>
        </w:tabs>
        <w:spacing w:before="0"/>
        <w:ind w:left="432" w:hanging="432"/>
      </w:pPr>
      <w:bookmarkStart w:id="0" w:name="_Toc40037897"/>
      <w:r>
        <w:br w:type="page"/>
      </w:r>
      <w:bookmarkStart w:id="1" w:name="_Toc304754461"/>
      <w:bookmarkStart w:id="2" w:name="_Toc48499073"/>
      <w:r w:rsidR="009F1070">
        <w:lastRenderedPageBreak/>
        <w:t>I</w:t>
      </w:r>
      <w:r w:rsidR="009F1070">
        <w:rPr>
          <w:i/>
        </w:rPr>
        <w:t>ntrodução</w:t>
      </w:r>
      <w:bookmarkEnd w:id="0"/>
      <w:bookmarkEnd w:id="1"/>
      <w:bookmarkEnd w:id="2"/>
    </w:p>
    <w:p w:rsidR="00F02F69" w:rsidRDefault="00F02F69" w:rsidP="00F02F69">
      <w:pPr>
        <w:jc w:val="both"/>
      </w:pPr>
    </w:p>
    <w:p w:rsidR="00F02F69" w:rsidRDefault="006B6A3D" w:rsidP="00F02F69">
      <w:pPr>
        <w:jc w:val="both"/>
      </w:pPr>
      <w:r>
        <w:t xml:space="preserve">Descreva </w:t>
      </w:r>
      <w:r w:rsidR="009F1070">
        <w:t xml:space="preserve">o que abordará seu tema </w:t>
      </w:r>
    </w:p>
    <w:p w:rsidR="006B6A3D" w:rsidRDefault="006B6A3D" w:rsidP="00F02F69">
      <w:pPr>
        <w:jc w:val="both"/>
      </w:pPr>
    </w:p>
    <w:p w:rsidR="00F02F69" w:rsidRDefault="008D6A36" w:rsidP="009F1070">
      <w:pPr>
        <w:pStyle w:val="Ttulo1"/>
      </w:pPr>
      <w:bookmarkStart w:id="3" w:name="_Toc40037898"/>
      <w:bookmarkStart w:id="4" w:name="_Toc304754463"/>
      <w:bookmarkStart w:id="5" w:name="_Toc48499074"/>
      <w:r>
        <w:t xml:space="preserve">1 </w:t>
      </w:r>
      <w:bookmarkEnd w:id="3"/>
      <w:bookmarkEnd w:id="4"/>
      <w:r w:rsidR="00FE26BA" w:rsidRPr="00FE26BA">
        <w:t>Gerenciamento de Processos de Negócio</w:t>
      </w:r>
      <w:r w:rsidR="00FE26BA">
        <w:t xml:space="preserve"> - BPM</w:t>
      </w:r>
      <w:bookmarkEnd w:id="5"/>
    </w:p>
    <w:p w:rsidR="00F02F69" w:rsidRDefault="00F02F69" w:rsidP="00F02F69">
      <w:pPr>
        <w:jc w:val="both"/>
      </w:pPr>
    </w:p>
    <w:p w:rsidR="006B6A3D" w:rsidRDefault="008D6A36" w:rsidP="00AE499F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</w:pPr>
      <w:bookmarkStart w:id="6" w:name="_Toc48499075"/>
      <w:r>
        <w:t xml:space="preserve">1.1 </w:t>
      </w:r>
      <w:r w:rsidR="009F1070">
        <w:t>Conceito</w:t>
      </w:r>
      <w:bookmarkEnd w:id="6"/>
    </w:p>
    <w:p w:rsidR="008D6A36" w:rsidRDefault="008D6A36" w:rsidP="008D6A36"/>
    <w:p w:rsidR="008D6A36" w:rsidRDefault="008D6A36" w:rsidP="008D6A36">
      <w:r>
        <w:tab/>
        <w:t xml:space="preserve">Aqui </w:t>
      </w:r>
      <w:r w:rsidR="00FE26BA">
        <w:t>conceituar o que é BPM, conforme livros e artigos disponibilizados, não esquece a citação e a referência bibliográfica</w:t>
      </w:r>
      <w:r>
        <w:t>.</w:t>
      </w:r>
    </w:p>
    <w:p w:rsidR="008D6A36" w:rsidRPr="008D6A36" w:rsidRDefault="008D6A36" w:rsidP="008D6A36"/>
    <w:p w:rsidR="00AE499F" w:rsidRDefault="008D6A36" w:rsidP="00AE499F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</w:pPr>
      <w:bookmarkStart w:id="7" w:name="_Toc48499076"/>
      <w:r>
        <w:t xml:space="preserve">1.2 </w:t>
      </w:r>
      <w:r w:rsidR="00FE26BA">
        <w:t>Notação - BPMN</w:t>
      </w:r>
      <w:bookmarkEnd w:id="7"/>
    </w:p>
    <w:p w:rsidR="008D6A36" w:rsidRPr="008D6A36" w:rsidRDefault="008D6A36" w:rsidP="008D6A36"/>
    <w:p w:rsidR="00FE26BA" w:rsidRDefault="00FE26BA" w:rsidP="00FE26BA">
      <w:r>
        <w:tab/>
        <w:t>Aqui conceituar o que é BPMN, conforme livros e artigos disponibilizados, não esquece a citação e a referência bibliográfica.</w:t>
      </w:r>
    </w:p>
    <w:p w:rsidR="00D55F99" w:rsidRPr="008D6A36" w:rsidRDefault="00D55F99" w:rsidP="008D6A36"/>
    <w:p w:rsidR="00AE499F" w:rsidRDefault="00D55F99" w:rsidP="00AE499F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</w:pPr>
      <w:bookmarkStart w:id="8" w:name="_Toc48499077"/>
      <w:r>
        <w:t xml:space="preserve">1.3 </w:t>
      </w:r>
      <w:r w:rsidR="00FE26BA">
        <w:t>Macroprocesso E-commerce</w:t>
      </w:r>
      <w:bookmarkEnd w:id="8"/>
    </w:p>
    <w:p w:rsidR="00D55F99" w:rsidRDefault="00D55F99" w:rsidP="00D55F99"/>
    <w:p w:rsidR="00D55F99" w:rsidRDefault="00FE26BA" w:rsidP="00D55F99">
      <w:pPr>
        <w:ind w:firstLine="576"/>
      </w:pPr>
      <w:r>
        <w:t>Breve descritivo sobre seu processo de venda on-line</w:t>
      </w:r>
      <w:r w:rsidR="00D55F99">
        <w:t>.</w:t>
      </w:r>
    </w:p>
    <w:p w:rsidR="00FE26BA" w:rsidRDefault="00FE26BA" w:rsidP="00D55F99">
      <w:pPr>
        <w:ind w:firstLine="576"/>
      </w:pPr>
    </w:p>
    <w:p w:rsidR="00D94871" w:rsidRDefault="00D94871" w:rsidP="00D94871">
      <w:pPr>
        <w:jc w:val="center"/>
      </w:pPr>
      <w:r w:rsidRPr="00D94871">
        <w:rPr>
          <w:noProof/>
          <w:lang w:eastAsia="pt-BR"/>
        </w:rPr>
        <w:drawing>
          <wp:inline distT="0" distB="0" distL="0" distR="0" wp14:anchorId="701BD4F9" wp14:editId="2E9CCC52">
            <wp:extent cx="5400040" cy="2172335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4F91C61B-DAC8-46DB-83F4-567A16AD18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4F91C61B-DAC8-46DB-83F4-567A16AD18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871" w:rsidRDefault="00D94871" w:rsidP="00D94871">
      <w:pPr>
        <w:jc w:val="center"/>
      </w:pPr>
    </w:p>
    <w:p w:rsidR="00FE26BA" w:rsidRDefault="00FE26BA" w:rsidP="00FE26BA">
      <w:pPr>
        <w:pStyle w:val="Ttulo2"/>
        <w:keepLines w:val="0"/>
        <w:numPr>
          <w:ilvl w:val="1"/>
          <w:numId w:val="0"/>
        </w:numPr>
        <w:tabs>
          <w:tab w:val="num" w:pos="576"/>
        </w:tabs>
        <w:spacing w:before="0"/>
        <w:ind w:left="576" w:hanging="576"/>
        <w:jc w:val="both"/>
      </w:pPr>
      <w:bookmarkStart w:id="9" w:name="_Toc48499078"/>
      <w:r>
        <w:t xml:space="preserve">1.3 Processo </w:t>
      </w:r>
      <w:bookmarkEnd w:id="9"/>
      <w:r w:rsidR="00BE2087">
        <w:t>venda/pagamento</w:t>
      </w:r>
    </w:p>
    <w:p w:rsidR="00D55F99" w:rsidRDefault="00D94871" w:rsidP="00D94871">
      <w:pPr>
        <w:ind w:firstLine="576"/>
      </w:pPr>
      <w:r>
        <w:t>Breve descritivo sobre seu processo de venda on-line</w:t>
      </w:r>
      <w:r w:rsidR="00BE2087">
        <w:t xml:space="preserve"> unificado com o pagamento, ambos visto em sala de aula, ou seja você deverá unificar os 2 processos em um único e melhorá-los no que é possível.</w:t>
      </w:r>
    </w:p>
    <w:p w:rsidR="00FB56F1" w:rsidRDefault="00FB56F1" w:rsidP="00FB56F1">
      <w:pPr>
        <w:jc w:val="center"/>
      </w:pPr>
      <w:r w:rsidRPr="00FB56F1">
        <w:rPr>
          <w:noProof/>
          <w:lang w:eastAsia="pt-BR"/>
        </w:rPr>
        <w:lastRenderedPageBreak/>
        <w:drawing>
          <wp:inline distT="0" distB="0" distL="0" distR="0" wp14:anchorId="7FA3573D" wp14:editId="72378D1E">
            <wp:extent cx="5400040" cy="2555875"/>
            <wp:effectExtent l="0" t="0" r="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555300D-7CB7-4AD7-ACBF-428EF9C622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555300D-7CB7-4AD7-ACBF-428EF9C622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84" w:rsidRDefault="008F5984" w:rsidP="00FB56F1">
      <w:pPr>
        <w:jc w:val="center"/>
      </w:pPr>
    </w:p>
    <w:p w:rsidR="00017834" w:rsidRDefault="00017834" w:rsidP="008F5984">
      <w:pPr>
        <w:pStyle w:val="Ttulo1"/>
      </w:pPr>
      <w:r>
        <w:t>2 Acidente causado por falha no software.</w:t>
      </w:r>
    </w:p>
    <w:p w:rsidR="00017834" w:rsidRDefault="00017834" w:rsidP="00017834"/>
    <w:p w:rsidR="00017834" w:rsidRDefault="00017834" w:rsidP="00017834">
      <w:r>
        <w:tab/>
        <w:t>Colar trabalho, não esqueça a fonte.</w:t>
      </w:r>
    </w:p>
    <w:p w:rsidR="00996867" w:rsidRDefault="00996867" w:rsidP="00996867">
      <w:pPr>
        <w:pStyle w:val="Ttulo1"/>
      </w:pPr>
      <w:r>
        <w:t>3</w:t>
      </w:r>
      <w:r>
        <w:t xml:space="preserve"> Vamos Pesquisar. O que foi?</w:t>
      </w:r>
    </w:p>
    <w:p w:rsidR="00996867" w:rsidRPr="00996867" w:rsidRDefault="00996867" w:rsidP="00996867">
      <w:bookmarkStart w:id="10" w:name="_GoBack"/>
      <w:r>
        <w:rPr>
          <w:noProof/>
          <w:lang w:eastAsia="pt-BR"/>
        </w:rPr>
        <w:drawing>
          <wp:inline distT="0" distB="0" distL="0" distR="0">
            <wp:extent cx="3714115" cy="2733675"/>
            <wp:effectExtent l="0" t="0" r="63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SQUISA 240820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495" cy="27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996867" w:rsidRPr="00017834" w:rsidRDefault="00996867" w:rsidP="00017834"/>
    <w:p w:rsidR="00017834" w:rsidRPr="00017834" w:rsidRDefault="00017834" w:rsidP="00017834"/>
    <w:p w:rsidR="008F5984" w:rsidRPr="00D55F99" w:rsidRDefault="00996867" w:rsidP="008F5984">
      <w:pPr>
        <w:pStyle w:val="Ttulo1"/>
      </w:pPr>
      <w:r>
        <w:t>4</w:t>
      </w:r>
      <w:r w:rsidR="00191902">
        <w:t xml:space="preserve"> Referências Bibliográficas</w:t>
      </w:r>
    </w:p>
    <w:sectPr w:rsidR="008F5984" w:rsidRPr="00D55F99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F06" w:rsidRDefault="00055F06" w:rsidP="005E1593">
      <w:r>
        <w:separator/>
      </w:r>
    </w:p>
  </w:endnote>
  <w:endnote w:type="continuationSeparator" w:id="0">
    <w:p w:rsidR="00055F06" w:rsidRDefault="00055F0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252"/>
      <w:gridCol w:w="4252"/>
    </w:tblGrid>
    <w:tr w:rsidR="00726F6F" w:rsidRPr="006419CA" w:rsidTr="007B1023">
      <w:trPr>
        <w:jc w:val="center"/>
      </w:trPr>
      <w:tc>
        <w:tcPr>
          <w:tcW w:w="2500" w:type="pct"/>
          <w:vAlign w:val="center"/>
        </w:tcPr>
        <w:p w:rsidR="00726F6F" w:rsidRPr="006419CA" w:rsidRDefault="00FB56F1" w:rsidP="006B6A3D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b/>
              <w:bCs/>
              <w:color w:val="244061" w:themeColor="accent1" w:themeShade="80"/>
            </w:rPr>
            <w:t>Análise Orientada a Objeto</w:t>
          </w:r>
        </w:p>
      </w:tc>
      <w:tc>
        <w:tcPr>
          <w:tcW w:w="2500" w:type="pct"/>
          <w:vAlign w:val="center"/>
        </w:tcPr>
        <w:p w:rsidR="00726F6F" w:rsidRPr="006419CA" w:rsidRDefault="00726F6F" w:rsidP="00517AA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96867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96867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26F6F" w:rsidRPr="006419CA" w:rsidTr="007B102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645803129"/>
          <w:placeholder>
            <w:docPart w:val="DF023C3560AF4F168ED883415F1199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726F6F" w:rsidRPr="006419CA" w:rsidRDefault="00726F6F" w:rsidP="006B6A3D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Aluno</w:t>
              </w:r>
              <w:r w:rsidR="00FB56F1">
                <w:rPr>
                  <w:color w:val="244061" w:themeColor="accent1" w:themeShade="80"/>
                </w:rPr>
                <w:t>: Alan Beckhauser</w:t>
              </w:r>
            </w:p>
          </w:tc>
        </w:sdtContent>
      </w:sdt>
      <w:tc>
        <w:tcPr>
          <w:tcW w:w="2500" w:type="pct"/>
          <w:vAlign w:val="center"/>
        </w:tcPr>
        <w:p w:rsidR="00726F6F" w:rsidRPr="006419CA" w:rsidRDefault="00726F6F" w:rsidP="006B6A3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t xml:space="preserve">Senac </w:t>
          </w:r>
        </w:p>
      </w:tc>
    </w:tr>
  </w:tbl>
  <w:p w:rsidR="00726F6F" w:rsidRPr="006419CA" w:rsidRDefault="00726F6F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F06" w:rsidRDefault="00055F06" w:rsidP="005E1593">
      <w:r>
        <w:separator/>
      </w:r>
    </w:p>
  </w:footnote>
  <w:footnote w:type="continuationSeparator" w:id="0">
    <w:p w:rsidR="00055F06" w:rsidRDefault="00055F06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5269"/>
    <w:multiLevelType w:val="hybridMultilevel"/>
    <w:tmpl w:val="8B84D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814EBB"/>
    <w:multiLevelType w:val="hybridMultilevel"/>
    <w:tmpl w:val="5B867D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947804"/>
    <w:multiLevelType w:val="hybridMultilevel"/>
    <w:tmpl w:val="15FCD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402EE2"/>
    <w:multiLevelType w:val="hybridMultilevel"/>
    <w:tmpl w:val="AB5C8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865F99"/>
    <w:multiLevelType w:val="hybridMultilevel"/>
    <w:tmpl w:val="9646A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CB0B23"/>
    <w:multiLevelType w:val="hybridMultilevel"/>
    <w:tmpl w:val="FD7AEF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102205"/>
    <w:multiLevelType w:val="hybridMultilevel"/>
    <w:tmpl w:val="9DFEBC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83077C"/>
    <w:multiLevelType w:val="hybridMultilevel"/>
    <w:tmpl w:val="839C6C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F22F0E"/>
    <w:multiLevelType w:val="hybridMultilevel"/>
    <w:tmpl w:val="C54CA0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69"/>
    <w:rsid w:val="00017834"/>
    <w:rsid w:val="00036449"/>
    <w:rsid w:val="00055F06"/>
    <w:rsid w:val="00063D00"/>
    <w:rsid w:val="0008608A"/>
    <w:rsid w:val="000E2853"/>
    <w:rsid w:val="001010E8"/>
    <w:rsid w:val="00140CDC"/>
    <w:rsid w:val="001740D1"/>
    <w:rsid w:val="00191902"/>
    <w:rsid w:val="001D497F"/>
    <w:rsid w:val="001F3D30"/>
    <w:rsid w:val="00274187"/>
    <w:rsid w:val="003025A5"/>
    <w:rsid w:val="00331443"/>
    <w:rsid w:val="00341B09"/>
    <w:rsid w:val="0034544C"/>
    <w:rsid w:val="003D377B"/>
    <w:rsid w:val="003D6E11"/>
    <w:rsid w:val="0042609D"/>
    <w:rsid w:val="00450755"/>
    <w:rsid w:val="0047164F"/>
    <w:rsid w:val="00481628"/>
    <w:rsid w:val="004B2855"/>
    <w:rsid w:val="004B60F1"/>
    <w:rsid w:val="005165BF"/>
    <w:rsid w:val="00517AA9"/>
    <w:rsid w:val="0055540E"/>
    <w:rsid w:val="00587141"/>
    <w:rsid w:val="005A413C"/>
    <w:rsid w:val="005C53BD"/>
    <w:rsid w:val="005E1593"/>
    <w:rsid w:val="005F0B64"/>
    <w:rsid w:val="005F487B"/>
    <w:rsid w:val="006419CA"/>
    <w:rsid w:val="00656C91"/>
    <w:rsid w:val="00663704"/>
    <w:rsid w:val="0067116F"/>
    <w:rsid w:val="006A233C"/>
    <w:rsid w:val="006B6A3D"/>
    <w:rsid w:val="00726F6F"/>
    <w:rsid w:val="00743E89"/>
    <w:rsid w:val="00760AB6"/>
    <w:rsid w:val="007A054B"/>
    <w:rsid w:val="007B0831"/>
    <w:rsid w:val="007B1023"/>
    <w:rsid w:val="0081611D"/>
    <w:rsid w:val="00821D65"/>
    <w:rsid w:val="00842903"/>
    <w:rsid w:val="00861B88"/>
    <w:rsid w:val="00871E89"/>
    <w:rsid w:val="008843C9"/>
    <w:rsid w:val="008D6A36"/>
    <w:rsid w:val="008F5984"/>
    <w:rsid w:val="00980543"/>
    <w:rsid w:val="009839D9"/>
    <w:rsid w:val="00986C8F"/>
    <w:rsid w:val="00996867"/>
    <w:rsid w:val="009C0DB6"/>
    <w:rsid w:val="009F03AE"/>
    <w:rsid w:val="009F1070"/>
    <w:rsid w:val="00A07543"/>
    <w:rsid w:val="00A55094"/>
    <w:rsid w:val="00A855D0"/>
    <w:rsid w:val="00AC6C9B"/>
    <w:rsid w:val="00AE1992"/>
    <w:rsid w:val="00AE499F"/>
    <w:rsid w:val="00AF15FC"/>
    <w:rsid w:val="00B10D86"/>
    <w:rsid w:val="00BE2087"/>
    <w:rsid w:val="00C52528"/>
    <w:rsid w:val="00C824B1"/>
    <w:rsid w:val="00C93425"/>
    <w:rsid w:val="00CE2B3B"/>
    <w:rsid w:val="00D37957"/>
    <w:rsid w:val="00D408C9"/>
    <w:rsid w:val="00D55F03"/>
    <w:rsid w:val="00D55F99"/>
    <w:rsid w:val="00D741D5"/>
    <w:rsid w:val="00D91BCA"/>
    <w:rsid w:val="00D94871"/>
    <w:rsid w:val="00E272D5"/>
    <w:rsid w:val="00E34C15"/>
    <w:rsid w:val="00E41D83"/>
    <w:rsid w:val="00E87947"/>
    <w:rsid w:val="00F02F69"/>
    <w:rsid w:val="00F1579B"/>
    <w:rsid w:val="00F40FB4"/>
    <w:rsid w:val="00F4495D"/>
    <w:rsid w:val="00FB56F1"/>
    <w:rsid w:val="00FB5A09"/>
    <w:rsid w:val="00FC137D"/>
    <w:rsid w:val="00FE26BA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12C8B"/>
  <w15:docId w15:val="{4276B4DC-71AC-4527-B1F9-5FE5800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9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63D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2F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2F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063D00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F02F6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2F6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Sumrio1">
    <w:name w:val="toc 1"/>
    <w:basedOn w:val="Normal"/>
    <w:next w:val="Normal"/>
    <w:autoRedefine/>
    <w:uiPriority w:val="39"/>
    <w:rsid w:val="00F02F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55094"/>
    <w:pPr>
      <w:tabs>
        <w:tab w:val="right" w:leader="dot" w:pos="8494"/>
      </w:tabs>
      <w:spacing w:after="100"/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F02F69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517AA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F1579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1579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F1579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F1579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579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579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FC137D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E2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023C3560AF4F168ED883415F119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5980-12D2-4D9C-AF29-F6831E048658}"/>
      </w:docPartPr>
      <w:docPartBody>
        <w:p w:rsidR="00774831" w:rsidRDefault="00E46FB1">
          <w:r w:rsidRPr="00ED1893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B1"/>
    <w:rsid w:val="00270356"/>
    <w:rsid w:val="002752EF"/>
    <w:rsid w:val="003036FF"/>
    <w:rsid w:val="004872F0"/>
    <w:rsid w:val="005519FB"/>
    <w:rsid w:val="005C3900"/>
    <w:rsid w:val="00774831"/>
    <w:rsid w:val="007946BE"/>
    <w:rsid w:val="00A06CFF"/>
    <w:rsid w:val="00AA208A"/>
    <w:rsid w:val="00B22ACC"/>
    <w:rsid w:val="00E46FB1"/>
    <w:rsid w:val="00F3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FB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46F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D7B2D6A23C24491F6DFB6927815CD" ma:contentTypeVersion="6" ma:contentTypeDescription="Crie um novo documento." ma:contentTypeScope="" ma:versionID="9a3d6feb6c0f28629ce5ef9a9d13844a">
  <xsd:schema xmlns:xsd="http://www.w3.org/2001/XMLSchema" xmlns:xs="http://www.w3.org/2001/XMLSchema" xmlns:p="http://schemas.microsoft.com/office/2006/metadata/properties" xmlns:ns2="e2382a8d-b5c4-4898-b626-0f66621069e3" targetNamespace="http://schemas.microsoft.com/office/2006/metadata/properties" ma:root="true" ma:fieldsID="1e8ed8a5b3aac346284f3e33b7152627" ns2:_="">
    <xsd:import namespace="e2382a8d-b5c4-4898-b626-0f6662106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82a8d-b5c4-4898-b626-0f66621069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9D8B9-7A5C-4840-8B04-D37E36095A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8CC45-FD52-4E1E-A100-C7390069D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82a8d-b5c4-4898-b626-0f66621069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5F0FE7-FC32-4A1B-AEB6-43F94D3DFF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F1FD28-1EEA-4946-A9B8-B708F9600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42</TotalTime>
  <Pages>3</Pages>
  <Words>220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Plan</vt:lpstr>
      <vt:lpstr>Nome do Projeto</vt:lpstr>
    </vt:vector>
  </TitlesOfParts>
  <Company>Aluno: Alan Beckhauser</Company>
  <LinksUpToDate>false</LinksUpToDate>
  <CharactersWithSpaces>1406</CharactersWithSpaces>
  <SharedDoc>false</SharedDoc>
  <HyperlinkBase>http://www.escritoriodeprojetos.com.br/SharedFiles/Download.aspx?pageid=18&amp;mid=24&amp;fileid=26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Nome do Projeto</dc:subject>
  <dc:creator>eduardo@escritoriodeprojetos.com.br</dc:creator>
  <cp:keywords>Template Gerenciamento de Projetos</cp:keywords>
  <cp:lastModifiedBy>JEFFERSON DE CAMPOS SANTANA</cp:lastModifiedBy>
  <cp:revision>6</cp:revision>
  <dcterms:created xsi:type="dcterms:W3CDTF">2020-08-16T22:35:00Z</dcterms:created>
  <dcterms:modified xsi:type="dcterms:W3CDTF">2020-08-24T23:15:00Z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0x010100E7AD7B2D6A23C24491F6DFB6927815CD</vt:lpwstr>
  </property>
</Properties>
</file>