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628"/>
      </w:tblGrid>
      <w:tr w:rsidR="00257C5D" w14:paraId="37C8190A" w14:textId="77777777" w:rsidTr="00257C5D">
        <w:tc>
          <w:tcPr>
            <w:tcW w:w="9628" w:type="dxa"/>
          </w:tcPr>
          <w:p w14:paraId="30E762DA" w14:textId="1EC850FD" w:rsidR="00257C5D" w:rsidRDefault="00257C5D" w:rsidP="2D1562FB">
            <w:pPr>
              <w:pStyle w:val="Ttulo"/>
              <w:rPr>
                <w:sz w:val="40"/>
                <w:szCs w:val="40"/>
              </w:rPr>
            </w:pPr>
            <w:r w:rsidRPr="008E73B3">
              <w:rPr>
                <w:color w:val="FF0000"/>
                <w:sz w:val="40"/>
                <w:szCs w:val="40"/>
              </w:rPr>
              <w:t>INSIRA O TÍTULO D</w:t>
            </w:r>
            <w:r w:rsidR="00560032">
              <w:rPr>
                <w:color w:val="FF0000"/>
                <w:sz w:val="40"/>
                <w:szCs w:val="40"/>
              </w:rPr>
              <w:t>O</w:t>
            </w:r>
            <w:r w:rsidRPr="008E73B3">
              <w:rPr>
                <w:color w:val="FF0000"/>
                <w:sz w:val="40"/>
                <w:szCs w:val="40"/>
              </w:rPr>
              <w:t xml:space="preserve"> SEU TRABALHO</w:t>
            </w:r>
          </w:p>
        </w:tc>
      </w:tr>
    </w:tbl>
    <w:p w14:paraId="139E6F07" w14:textId="39EE025C" w:rsidR="00257C5D" w:rsidRDefault="00257C5D" w:rsidP="2D1562FB">
      <w:pPr>
        <w:pStyle w:val="Ttulo"/>
        <w:rPr>
          <w:sz w:val="40"/>
          <w:szCs w:val="40"/>
        </w:rPr>
      </w:pPr>
    </w:p>
    <w:p w14:paraId="49678B11" w14:textId="7252CEF5" w:rsidR="00002ACA" w:rsidRDefault="00E432DD" w:rsidP="00E92715">
      <w:pPr>
        <w:pStyle w:val="Ttulo1"/>
        <w:jc w:val="right"/>
        <w:rPr>
          <w:bCs/>
        </w:rPr>
      </w:pPr>
      <w:r>
        <w:t>Nome</w:t>
      </w:r>
      <w:r w:rsidR="00D55267">
        <w:t>s</w:t>
      </w:r>
      <w:r>
        <w:t xml:space="preserve"> </w:t>
      </w:r>
      <w:r w:rsidR="00C5053E">
        <w:t>do</w:t>
      </w:r>
      <w:r w:rsidR="00D55267">
        <w:t>s</w:t>
      </w:r>
      <w:r w:rsidR="00C5053E">
        <w:t xml:space="preserve"> a</w:t>
      </w:r>
      <w:r w:rsidR="747B9F91">
        <w:t>cadêmico</w:t>
      </w:r>
      <w:r w:rsidR="00D55267">
        <w:t>s</w:t>
      </w:r>
      <w:r w:rsidR="747B9F91">
        <w:t>¹</w:t>
      </w:r>
    </w:p>
    <w:p w14:paraId="67D0C082" w14:textId="3C790FAB" w:rsidR="00002ACA" w:rsidRDefault="00E432DD" w:rsidP="320C1630">
      <w:pPr>
        <w:jc w:val="right"/>
        <w:rPr>
          <w:b/>
          <w:bCs/>
        </w:rPr>
      </w:pPr>
      <w:r>
        <w:rPr>
          <w:b/>
          <w:bCs/>
        </w:rPr>
        <w:t xml:space="preserve">Nome </w:t>
      </w:r>
      <w:r w:rsidR="00C5053E">
        <w:rPr>
          <w:b/>
          <w:bCs/>
        </w:rPr>
        <w:t>do t</w:t>
      </w:r>
      <w:r w:rsidR="320C1630" w:rsidRPr="320C1630">
        <w:rPr>
          <w:b/>
          <w:bCs/>
        </w:rPr>
        <w:t xml:space="preserve">utor </w:t>
      </w:r>
      <w:r w:rsidR="00C5053E">
        <w:rPr>
          <w:b/>
          <w:bCs/>
        </w:rPr>
        <w:t>e</w:t>
      </w:r>
      <w:r w:rsidR="320C1630" w:rsidRPr="320C1630">
        <w:rPr>
          <w:b/>
          <w:bCs/>
        </w:rPr>
        <w:t>xterno²</w:t>
      </w:r>
    </w:p>
    <w:p w14:paraId="4E47475E" w14:textId="77777777" w:rsidR="00656784" w:rsidRPr="00656784" w:rsidRDefault="00656784" w:rsidP="00893035">
      <w:pPr>
        <w:spacing w:line="360" w:lineRule="auto"/>
        <w:jc w:val="both"/>
      </w:pPr>
    </w:p>
    <w:p w14:paraId="5AA85264" w14:textId="0FC45BD1" w:rsidR="007B54E5" w:rsidRDefault="007B54E5" w:rsidP="007B54E5">
      <w:pPr>
        <w:spacing w:line="276" w:lineRule="auto"/>
        <w:jc w:val="both"/>
      </w:pPr>
      <w:r>
        <w:rPr>
          <w:noProof/>
        </w:rPr>
        <mc:AlternateContent>
          <mc:Choice Requires="wps">
            <w:drawing>
              <wp:anchor distT="0" distB="0" distL="114300" distR="114300" simplePos="0" relativeHeight="251659264" behindDoc="0" locked="0" layoutInCell="1" allowOverlap="1" wp14:anchorId="47ACBB0B" wp14:editId="70CE81F6">
                <wp:simplePos x="0" y="0"/>
                <wp:positionH relativeFrom="column">
                  <wp:posOffset>0</wp:posOffset>
                </wp:positionH>
                <wp:positionV relativeFrom="paragraph">
                  <wp:posOffset>-635</wp:posOffset>
                </wp:positionV>
                <wp:extent cx="6115050" cy="6286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6115050" cy="628650"/>
                        </a:xfrm>
                        <a:prstGeom prst="rect">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C6FD322" w14:textId="352AF8B4" w:rsidR="007B54E5" w:rsidRDefault="007B54E5" w:rsidP="007B54E5">
                            <w:pPr>
                              <w:jc w:val="center"/>
                            </w:pPr>
                            <w:r w:rsidRPr="009D5175">
                              <w:rPr>
                                <w:color w:val="000000" w:themeColor="text1"/>
                              </w:rPr>
                              <w:t>CITAÇÃO DIRETA CURTA</w:t>
                            </w:r>
                            <w:r>
                              <w:t>.</w:t>
                            </w:r>
                          </w:p>
                          <w:p w14:paraId="4C93DE57" w14:textId="7D653373" w:rsidR="00B41931" w:rsidRDefault="00B41931" w:rsidP="007B54E5">
                            <w:pPr>
                              <w:jc w:val="center"/>
                            </w:pPr>
                            <w:r w:rsidRPr="009D5175">
                              <w:rPr>
                                <w:b/>
                                <w:bCs/>
                              </w:rPr>
                              <w:t>“</w:t>
                            </w:r>
                            <w:r w:rsidRPr="009D5175">
                              <w:rPr>
                                <w:color w:val="FF0000"/>
                              </w:rPr>
                              <w:t xml:space="preserve">Feita com as palavras do próprio autor, e apresenta no máximo três linhas e deve ser citada entre aspas. </w:t>
                            </w:r>
                            <w:r w:rsidRPr="009D5175">
                              <w:rPr>
                                <w:b/>
                                <w:bCs/>
                                <w:color w:val="FF0000"/>
                              </w:rPr>
                              <w:t>O espaçamento entre linha é 1,5 tamanho 12, fonte Times New Roman</w:t>
                            </w:r>
                            <w:r w:rsidRPr="009D5175">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CBB0B" id="Retângulo 3" o:spid="_x0000_s1026" style="position:absolute;left:0;text-align:left;margin-left:0;margin-top:-.05pt;width:481.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" filled="f" strokecolor="red" strokeweight=".25pt">
                <v:textbox>
                  <w:txbxContent>
                    <w:p w14:paraId="6C6FD322" w14:textId="352AF8B4" w:rsidR="007B54E5" w:rsidRDefault="007B54E5" w:rsidP="007B54E5">
                      <w:pPr>
                        <w:jc w:val="center"/>
                      </w:pPr>
                      <w:r w:rsidRPr="009D5175">
                        <w:rPr>
                          <w:color w:val="000000" w:themeColor="text1"/>
                        </w:rPr>
                        <w:t>CITAÇÃO DIRETA CURTA</w:t>
                      </w:r>
                      <w:r>
                        <w:t>.</w:t>
                      </w:r>
                    </w:p>
                    <w:p w14:paraId="4C93DE57" w14:textId="7D653373" w:rsidR="00B41931" w:rsidRDefault="00B41931" w:rsidP="007B54E5">
                      <w:pPr>
                        <w:jc w:val="center"/>
                      </w:pPr>
                      <w:r w:rsidRPr="009D5175">
                        <w:rPr>
                          <w:b/>
                          <w:bCs/>
                        </w:rPr>
                        <w:t>“</w:t>
                      </w:r>
                      <w:r w:rsidRPr="009D5175">
                        <w:rPr>
                          <w:color w:val="FF0000"/>
                        </w:rPr>
                        <w:t xml:space="preserve">Feita com as palavras do próprio autor, e apresenta no máximo três linhas e deve ser citada entre aspas. </w:t>
                      </w:r>
                      <w:r w:rsidRPr="009D5175">
                        <w:rPr>
                          <w:b/>
                          <w:bCs/>
                          <w:color w:val="FF0000"/>
                        </w:rPr>
                        <w:t>O espaçamento entre linha é 1,5 tamanho 12, fonte Times New Roman</w:t>
                      </w:r>
                      <w:r w:rsidRPr="009D5175">
                        <w:rPr>
                          <w:b/>
                          <w:bCs/>
                        </w:rPr>
                        <w:t>”</w:t>
                      </w:r>
                    </w:p>
                  </w:txbxContent>
                </v:textbox>
              </v:rect>
            </w:pict>
          </mc:Fallback>
        </mc:AlternateContent>
      </w:r>
    </w:p>
    <w:p w14:paraId="066DBFF1" w14:textId="77777777" w:rsidR="007B54E5" w:rsidRDefault="007B54E5" w:rsidP="007B54E5">
      <w:pPr>
        <w:spacing w:line="276" w:lineRule="auto"/>
        <w:ind w:firstLine="708"/>
        <w:jc w:val="both"/>
      </w:pPr>
    </w:p>
    <w:p w14:paraId="3B692C76" w14:textId="77777777" w:rsidR="007B54E5" w:rsidRDefault="007B54E5" w:rsidP="007B54E5">
      <w:pPr>
        <w:spacing w:line="276" w:lineRule="auto"/>
        <w:ind w:firstLine="708"/>
        <w:jc w:val="both"/>
      </w:pPr>
    </w:p>
    <w:p w14:paraId="4CDB6F47" w14:textId="4ED7C70F" w:rsidR="007B54E5" w:rsidRDefault="00B41931" w:rsidP="007B54E5">
      <w:pPr>
        <w:spacing w:line="276" w:lineRule="auto"/>
        <w:ind w:firstLine="708"/>
        <w:jc w:val="both"/>
      </w:pPr>
      <w:r>
        <w:rPr>
          <w:noProof/>
        </w:rPr>
        <mc:AlternateContent>
          <mc:Choice Requires="wps">
            <w:drawing>
              <wp:anchor distT="0" distB="0" distL="114300" distR="114300" simplePos="0" relativeHeight="251660288" behindDoc="0" locked="0" layoutInCell="1" allowOverlap="1" wp14:anchorId="6857B525" wp14:editId="557F4718">
                <wp:simplePos x="0" y="0"/>
                <wp:positionH relativeFrom="column">
                  <wp:posOffset>1413510</wp:posOffset>
                </wp:positionH>
                <wp:positionV relativeFrom="paragraph">
                  <wp:posOffset>205105</wp:posOffset>
                </wp:positionV>
                <wp:extent cx="4705350" cy="131445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4705350" cy="1314450"/>
                        </a:xfrm>
                        <a:prstGeom prst="rect">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CF9AD24" w14:textId="6DAE0334" w:rsidR="007B54E5" w:rsidRPr="009D5175" w:rsidRDefault="007B54E5" w:rsidP="007B54E5">
                            <w:pPr>
                              <w:jc w:val="center"/>
                              <w:rPr>
                                <w:color w:val="000000" w:themeColor="text1"/>
                              </w:rPr>
                            </w:pPr>
                            <w:r w:rsidRPr="009D5175">
                              <w:rPr>
                                <w:color w:val="000000" w:themeColor="text1"/>
                              </w:rPr>
                              <w:t>CITAÇÃO DIRETA LONGA.</w:t>
                            </w:r>
                          </w:p>
                          <w:p w14:paraId="47BDE1B8" w14:textId="2E73B6D8" w:rsidR="00B41931" w:rsidRPr="009D5175" w:rsidRDefault="00B41931" w:rsidP="00B41931">
                            <w:pPr>
                              <w:jc w:val="both"/>
                              <w:rPr>
                                <w:color w:val="FF0000"/>
                              </w:rPr>
                            </w:pPr>
                            <w:r w:rsidRPr="009D5175">
                              <w:rPr>
                                <w:color w:val="FF0000"/>
                              </w:rPr>
                              <w:t xml:space="preserve">Uma citação direta LONGA é feita </w:t>
                            </w:r>
                            <w:r w:rsidRPr="009D5175">
                              <w:rPr>
                                <w:color w:val="FF0000"/>
                              </w:rPr>
                              <w:t>com as palavras do próprio autor</w:t>
                            </w:r>
                            <w:r w:rsidRPr="009D5175">
                              <w:rPr>
                                <w:color w:val="FF0000"/>
                              </w:rPr>
                              <w:t xml:space="preserve">, acima de três linhas por isso diante das regras estabelecidas da ABNT, uma citação direta LONGA deve estar afastada do texto anterior, bem como apresentar uma formatação diferente das demais. Isso é feito para dar maior destaque a informação. </w:t>
                            </w:r>
                            <w:r w:rsidRPr="009D5175">
                              <w:rPr>
                                <w:b/>
                                <w:bCs/>
                                <w:color w:val="FF0000"/>
                              </w:rPr>
                              <w:t>Deslocamento de 4cm, espaço entre linhas simples, tamanho 10, Time New Roman</w:t>
                            </w:r>
                            <w:r w:rsidRPr="009D5175">
                              <w:rPr>
                                <w:color w:val="FF0000"/>
                              </w:rPr>
                              <w:t xml:space="preserve"> </w:t>
                            </w:r>
                          </w:p>
                          <w:p w14:paraId="2D15FA6B" w14:textId="77777777" w:rsidR="00B41931" w:rsidRDefault="00B41931" w:rsidP="007B54E5">
                            <w:pPr>
                              <w:jc w:val="center"/>
                            </w:pPr>
                          </w:p>
                          <w:p w14:paraId="3ECA487D" w14:textId="27D33735" w:rsidR="007B54E5" w:rsidRPr="002366B4" w:rsidRDefault="007B54E5" w:rsidP="007B54E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7B525" id="Retângulo 4" o:spid="_x0000_s1027" style="position:absolute;left:0;text-align:left;margin-left:111.3pt;margin-top:16.15pt;width:370.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" filled="f" strokecolor="red" strokeweight=".25pt">
                <v:textbox>
                  <w:txbxContent>
                    <w:p w14:paraId="6CF9AD24" w14:textId="6DAE0334" w:rsidR="007B54E5" w:rsidRPr="009D5175" w:rsidRDefault="007B54E5" w:rsidP="007B54E5">
                      <w:pPr>
                        <w:jc w:val="center"/>
                        <w:rPr>
                          <w:color w:val="000000" w:themeColor="text1"/>
                        </w:rPr>
                      </w:pPr>
                      <w:r w:rsidRPr="009D5175">
                        <w:rPr>
                          <w:color w:val="000000" w:themeColor="text1"/>
                        </w:rPr>
                        <w:t>CITAÇÃO DIRETA LONGA.</w:t>
                      </w:r>
                    </w:p>
                    <w:p w14:paraId="47BDE1B8" w14:textId="2E73B6D8" w:rsidR="00B41931" w:rsidRPr="009D5175" w:rsidRDefault="00B41931" w:rsidP="00B41931">
                      <w:pPr>
                        <w:jc w:val="both"/>
                        <w:rPr>
                          <w:color w:val="FF0000"/>
                        </w:rPr>
                      </w:pPr>
                      <w:r w:rsidRPr="009D5175">
                        <w:rPr>
                          <w:color w:val="FF0000"/>
                        </w:rPr>
                        <w:t xml:space="preserve">Uma citação direta LONGA é feita </w:t>
                      </w:r>
                      <w:r w:rsidRPr="009D5175">
                        <w:rPr>
                          <w:color w:val="FF0000"/>
                        </w:rPr>
                        <w:t>com as palavras do próprio autor</w:t>
                      </w:r>
                      <w:r w:rsidRPr="009D5175">
                        <w:rPr>
                          <w:color w:val="FF0000"/>
                        </w:rPr>
                        <w:t xml:space="preserve">, acima de três linhas por isso diante das regras estabelecidas da ABNT, uma citação direta LONGA deve estar afastada do texto anterior, bem como apresentar uma formatação diferente das demais. Isso é feito para dar maior destaque a informação. </w:t>
                      </w:r>
                      <w:r w:rsidRPr="009D5175">
                        <w:rPr>
                          <w:b/>
                          <w:bCs/>
                          <w:color w:val="FF0000"/>
                        </w:rPr>
                        <w:t>Deslocamento de 4cm, espaço entre linhas simples, tamanho 10, Time New Roman</w:t>
                      </w:r>
                      <w:r w:rsidRPr="009D5175">
                        <w:rPr>
                          <w:color w:val="FF0000"/>
                        </w:rPr>
                        <w:t xml:space="preserve"> </w:t>
                      </w:r>
                    </w:p>
                    <w:p w14:paraId="2D15FA6B" w14:textId="77777777" w:rsidR="00B41931" w:rsidRDefault="00B41931" w:rsidP="007B54E5">
                      <w:pPr>
                        <w:jc w:val="center"/>
                      </w:pPr>
                    </w:p>
                    <w:p w14:paraId="3ECA487D" w14:textId="27D33735" w:rsidR="007B54E5" w:rsidRPr="002366B4" w:rsidRDefault="007B54E5" w:rsidP="007B54E5">
                      <w:pPr>
                        <w:jc w:val="center"/>
                        <w:rPr>
                          <w:sz w:val="20"/>
                          <w:szCs w:val="20"/>
                        </w:rPr>
                      </w:pPr>
                    </w:p>
                  </w:txbxContent>
                </v:textbox>
              </v:rect>
            </w:pict>
          </mc:Fallback>
        </mc:AlternateContent>
      </w:r>
    </w:p>
    <w:p w14:paraId="188A1343" w14:textId="34F24F45" w:rsidR="007B54E5" w:rsidRDefault="007B54E5" w:rsidP="007B54E5">
      <w:pPr>
        <w:spacing w:line="276" w:lineRule="auto"/>
        <w:ind w:left="2268"/>
        <w:jc w:val="both"/>
        <w:rPr>
          <w:sz w:val="20"/>
          <w:szCs w:val="20"/>
        </w:rPr>
      </w:pPr>
    </w:p>
    <w:p w14:paraId="0411A126" w14:textId="77777777" w:rsidR="007B54E5" w:rsidRDefault="007B54E5" w:rsidP="007B54E5">
      <w:pPr>
        <w:spacing w:line="276" w:lineRule="auto"/>
        <w:ind w:firstLine="708"/>
        <w:jc w:val="both"/>
      </w:pPr>
    </w:p>
    <w:p w14:paraId="335FDDF0" w14:textId="77777777" w:rsidR="007B54E5" w:rsidRDefault="007B54E5" w:rsidP="007B54E5">
      <w:pPr>
        <w:spacing w:line="276" w:lineRule="auto"/>
        <w:ind w:firstLine="708"/>
        <w:jc w:val="both"/>
      </w:pPr>
    </w:p>
    <w:p w14:paraId="7FD1FD53" w14:textId="04BC71D3" w:rsidR="007B54E5" w:rsidRDefault="007B54E5" w:rsidP="007B54E5">
      <w:pPr>
        <w:spacing w:line="276" w:lineRule="auto"/>
        <w:ind w:firstLine="708"/>
        <w:jc w:val="both"/>
      </w:pPr>
    </w:p>
    <w:p w14:paraId="35F061BF" w14:textId="34325045" w:rsidR="007B54E5" w:rsidRDefault="007B54E5" w:rsidP="007B54E5">
      <w:pPr>
        <w:spacing w:line="276" w:lineRule="auto"/>
        <w:ind w:firstLine="708"/>
        <w:jc w:val="both"/>
      </w:pPr>
    </w:p>
    <w:p w14:paraId="593C4C0D" w14:textId="5C654053" w:rsidR="00B41931" w:rsidRDefault="00B41931" w:rsidP="00F00F10">
      <w:pPr>
        <w:pStyle w:val="style25"/>
        <w:spacing w:before="240" w:beforeAutospacing="0" w:after="240" w:afterAutospacing="0" w:line="360" w:lineRule="auto"/>
        <w:rPr>
          <w:b/>
          <w:bCs/>
        </w:rPr>
      </w:pPr>
      <w:r>
        <w:rPr>
          <w:noProof/>
        </w:rPr>
        <mc:AlternateContent>
          <mc:Choice Requires="wps">
            <w:drawing>
              <wp:anchor distT="0" distB="0" distL="114300" distR="114300" simplePos="0" relativeHeight="251661312" behindDoc="1" locked="0" layoutInCell="1" allowOverlap="1" wp14:anchorId="66CEEC78" wp14:editId="7DAE34EF">
                <wp:simplePos x="0" y="0"/>
                <wp:positionH relativeFrom="margin">
                  <wp:align>left</wp:align>
                </wp:positionH>
                <wp:positionV relativeFrom="paragraph">
                  <wp:posOffset>558165</wp:posOffset>
                </wp:positionV>
                <wp:extent cx="6115050" cy="1076325"/>
                <wp:effectExtent l="0" t="0" r="19050" b="28575"/>
                <wp:wrapThrough wrapText="bothSides">
                  <wp:wrapPolygon edited="0">
                    <wp:start x="0" y="0"/>
                    <wp:lineTo x="0" y="21791"/>
                    <wp:lineTo x="21600" y="21791"/>
                    <wp:lineTo x="21600" y="0"/>
                    <wp:lineTo x="0" y="0"/>
                  </wp:wrapPolygon>
                </wp:wrapThrough>
                <wp:docPr id="5" name="Retângulo 5"/>
                <wp:cNvGraphicFramePr/>
                <a:graphic xmlns:a="http://schemas.openxmlformats.org/drawingml/2006/main">
                  <a:graphicData uri="http://schemas.microsoft.com/office/word/2010/wordprocessingShape">
                    <wps:wsp>
                      <wps:cNvSpPr/>
                      <wps:spPr>
                        <a:xfrm>
                          <a:off x="0" y="0"/>
                          <a:ext cx="6115050" cy="1076325"/>
                        </a:xfrm>
                        <a:prstGeom prst="rect">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0CC336" w14:textId="0EE69E7F" w:rsidR="007B54E5" w:rsidRPr="009D5175" w:rsidRDefault="007B54E5" w:rsidP="00B41931">
                            <w:pPr>
                              <w:jc w:val="center"/>
                              <w:rPr>
                                <w:color w:val="000000" w:themeColor="text1"/>
                              </w:rPr>
                            </w:pPr>
                            <w:r w:rsidRPr="009D5175">
                              <w:rPr>
                                <w:color w:val="000000" w:themeColor="text1"/>
                              </w:rPr>
                              <w:t>CITAÇÃO INDIRETA.</w:t>
                            </w:r>
                          </w:p>
                          <w:p w14:paraId="2DE878C4" w14:textId="55D87EF4" w:rsidR="00B41931" w:rsidRPr="009D5175" w:rsidRDefault="00B41931" w:rsidP="009D5175">
                            <w:pPr>
                              <w:rPr>
                                <w:color w:val="FF0000"/>
                              </w:rPr>
                            </w:pPr>
                            <w:r w:rsidRPr="009D5175">
                              <w:rPr>
                                <w:color w:val="FF0000"/>
                              </w:rPr>
                              <w:t>Uma citação é a adaptação do trecho. Fica a cargo do autor/acadêmico descrever com suas próprias palavras a ideia da referência original. Deve haver menção ao autor e ano da obra</w:t>
                            </w:r>
                            <w:r w:rsidR="009D5175" w:rsidRPr="009D5175">
                              <w:rPr>
                                <w:color w:val="FF0000"/>
                              </w:rPr>
                              <w:t xml:space="preserve">. </w:t>
                            </w:r>
                            <w:r w:rsidR="009D5175" w:rsidRPr="009D5175">
                              <w:rPr>
                                <w:b/>
                                <w:bCs/>
                                <w:color w:val="FF0000"/>
                              </w:rPr>
                              <w:t>O espaçamento entre linha é 1,5 tamanho 12, fonte Times New Roman</w:t>
                            </w:r>
                            <w:r w:rsidR="009D5175" w:rsidRPr="009D5175">
                              <w:rPr>
                                <w:b/>
                                <w:bCs/>
                                <w:color w:val="FF0000"/>
                              </w:rPr>
                              <w:t>.</w:t>
                            </w:r>
                          </w:p>
                          <w:p w14:paraId="0331E035" w14:textId="0C5BD526" w:rsidR="007B54E5" w:rsidRDefault="007B54E5" w:rsidP="007B5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EEC78" id="Retângulo 5" o:spid="_x0000_s1028" style="position:absolute;margin-left:0;margin-top:43.95pt;width:481.5pt;height:84.75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" filled="f" strokecolor="red" strokeweight=".25pt">
                <v:textbox>
                  <w:txbxContent>
                    <w:p w14:paraId="3A0CC336" w14:textId="0EE69E7F" w:rsidR="007B54E5" w:rsidRPr="009D5175" w:rsidRDefault="007B54E5" w:rsidP="00B41931">
                      <w:pPr>
                        <w:jc w:val="center"/>
                        <w:rPr>
                          <w:color w:val="000000" w:themeColor="text1"/>
                        </w:rPr>
                      </w:pPr>
                      <w:r w:rsidRPr="009D5175">
                        <w:rPr>
                          <w:color w:val="000000" w:themeColor="text1"/>
                        </w:rPr>
                        <w:t>CITAÇÃO INDIRETA.</w:t>
                      </w:r>
                    </w:p>
                    <w:p w14:paraId="2DE878C4" w14:textId="55D87EF4" w:rsidR="00B41931" w:rsidRPr="009D5175" w:rsidRDefault="00B41931" w:rsidP="009D5175">
                      <w:pPr>
                        <w:rPr>
                          <w:color w:val="FF0000"/>
                        </w:rPr>
                      </w:pPr>
                      <w:r w:rsidRPr="009D5175">
                        <w:rPr>
                          <w:color w:val="FF0000"/>
                        </w:rPr>
                        <w:t>Uma citação é a adaptação do trecho. Fica a cargo do autor/acadêmico descrever com suas próprias palavras a ideia da referência original. Deve haver menção ao autor e ano da obra</w:t>
                      </w:r>
                      <w:r w:rsidR="009D5175" w:rsidRPr="009D5175">
                        <w:rPr>
                          <w:color w:val="FF0000"/>
                        </w:rPr>
                        <w:t xml:space="preserve">. </w:t>
                      </w:r>
                      <w:r w:rsidR="009D5175" w:rsidRPr="009D5175">
                        <w:rPr>
                          <w:b/>
                          <w:bCs/>
                          <w:color w:val="FF0000"/>
                        </w:rPr>
                        <w:t>O espaçamento entre linha é 1,5 tamanho 12, fonte Times New Roman</w:t>
                      </w:r>
                      <w:r w:rsidR="009D5175" w:rsidRPr="009D5175">
                        <w:rPr>
                          <w:b/>
                          <w:bCs/>
                          <w:color w:val="FF0000"/>
                        </w:rPr>
                        <w:t>.</w:t>
                      </w:r>
                    </w:p>
                    <w:p w14:paraId="0331E035" w14:textId="0C5BD526" w:rsidR="007B54E5" w:rsidRDefault="007B54E5" w:rsidP="007B54E5">
                      <w:pPr>
                        <w:jc w:val="center"/>
                      </w:pPr>
                    </w:p>
                  </w:txbxContent>
                </v:textbox>
                <w10:wrap type="through" anchorx="margin"/>
              </v:rect>
            </w:pict>
          </mc:Fallback>
        </mc:AlternateContent>
      </w:r>
    </w:p>
    <w:p w14:paraId="0CFCA0B4" w14:textId="49193882" w:rsidR="00B41931" w:rsidRDefault="00B41931" w:rsidP="00F00F10">
      <w:pPr>
        <w:pStyle w:val="style25"/>
        <w:spacing w:before="240" w:beforeAutospacing="0" w:after="240" w:afterAutospacing="0" w:line="360" w:lineRule="auto"/>
        <w:rPr>
          <w:b/>
          <w:bCs/>
        </w:rPr>
      </w:pPr>
    </w:p>
    <w:p w14:paraId="0E04283D" w14:textId="0E647E9D" w:rsidR="00F00F10" w:rsidRDefault="00F00F10" w:rsidP="00F00F10">
      <w:pPr>
        <w:pStyle w:val="style25"/>
        <w:spacing w:before="240" w:beforeAutospacing="0" w:after="240" w:afterAutospacing="0" w:line="360" w:lineRule="auto"/>
        <w:rPr>
          <w:b/>
          <w:bCs/>
        </w:rPr>
      </w:pPr>
      <w:r w:rsidRPr="320C1630">
        <w:rPr>
          <w:b/>
          <w:bCs/>
        </w:rPr>
        <w:t>REFERÊNCIAS</w:t>
      </w:r>
    </w:p>
    <w:p w14:paraId="19A48F15" w14:textId="0C0F31AA" w:rsidR="00F00F10" w:rsidRDefault="00F00F10" w:rsidP="009D5175">
      <w:pPr>
        <w:spacing w:line="360" w:lineRule="auto"/>
        <w:ind w:firstLine="708"/>
        <w:jc w:val="both"/>
      </w:pPr>
      <w:r w:rsidRPr="004B1866">
        <w:t xml:space="preserve">Ao elaborar as </w:t>
      </w:r>
      <w:r>
        <w:t>r</w:t>
      </w:r>
      <w:r w:rsidRPr="004B1866">
        <w:t>eferências do seu trabalho, lembre-se de que as obras devem ser apresentadas em ordem alfabética</w:t>
      </w:r>
      <w:r>
        <w:t>. Vejamos um exemplo:</w:t>
      </w:r>
    </w:p>
    <w:p w14:paraId="1A7F7D1B" w14:textId="77777777" w:rsidR="00F00F10" w:rsidRDefault="00F00F10" w:rsidP="00F00F10"/>
    <w:p w14:paraId="27EF2823" w14:textId="77777777" w:rsidR="00F00F10" w:rsidRDefault="00F00F10" w:rsidP="00F00F10">
      <w:r>
        <w:rPr>
          <w:noProof/>
        </w:rPr>
        <mc:AlternateContent>
          <mc:Choice Requires="wps">
            <w:drawing>
              <wp:anchor distT="0" distB="0" distL="114300" distR="114300" simplePos="0" relativeHeight="251666432" behindDoc="0" locked="0" layoutInCell="1" allowOverlap="1" wp14:anchorId="1CE38A74" wp14:editId="60433F68">
                <wp:simplePos x="0" y="0"/>
                <wp:positionH relativeFrom="column">
                  <wp:posOffset>0</wp:posOffset>
                </wp:positionH>
                <wp:positionV relativeFrom="paragraph">
                  <wp:posOffset>-635</wp:posOffset>
                </wp:positionV>
                <wp:extent cx="6115050" cy="6286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115050" cy="628650"/>
                        </a:xfrm>
                        <a:prstGeom prst="rect">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41245DE" w14:textId="77777777" w:rsidR="009D5175" w:rsidRPr="009D5175" w:rsidRDefault="009D5175" w:rsidP="009D5175">
                            <w:pPr>
                              <w:spacing w:line="360" w:lineRule="auto"/>
                              <w:ind w:firstLine="708"/>
                              <w:jc w:val="both"/>
                              <w:rPr>
                                <w:color w:val="FF0000"/>
                              </w:rPr>
                            </w:pPr>
                            <w:r w:rsidRPr="009D5175">
                              <w:rPr>
                                <w:color w:val="FF0000"/>
                              </w:rPr>
                              <w:t xml:space="preserve">PEROVANO, Dalton Gean. </w:t>
                            </w:r>
                            <w:r w:rsidRPr="009D5175">
                              <w:rPr>
                                <w:b/>
                                <w:bCs/>
                                <w:color w:val="FF0000"/>
                              </w:rPr>
                              <w:t>Manual de metodologia da pesquisa científica</w:t>
                            </w:r>
                            <w:r w:rsidRPr="009D5175">
                              <w:rPr>
                                <w:color w:val="FF0000"/>
                              </w:rPr>
                              <w:t>. Curitiba: Intersaberes, 2016.</w:t>
                            </w:r>
                          </w:p>
                          <w:p w14:paraId="7E1BDD42" w14:textId="2663285D" w:rsidR="00F00F10" w:rsidRDefault="00F00F10" w:rsidP="00F00F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38A74" id="Retângulo 1" o:spid="_x0000_s1029" style="position:absolute;margin-left:0;margin-top:-.05pt;width:481.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" filled="f" strokecolor="red" strokeweight=".25pt">
                <v:textbox>
                  <w:txbxContent>
                    <w:p w14:paraId="441245DE" w14:textId="77777777" w:rsidR="009D5175" w:rsidRPr="009D5175" w:rsidRDefault="009D5175" w:rsidP="009D5175">
                      <w:pPr>
                        <w:spacing w:line="360" w:lineRule="auto"/>
                        <w:ind w:firstLine="708"/>
                        <w:jc w:val="both"/>
                        <w:rPr>
                          <w:color w:val="FF0000"/>
                        </w:rPr>
                      </w:pPr>
                      <w:r w:rsidRPr="009D5175">
                        <w:rPr>
                          <w:color w:val="FF0000"/>
                        </w:rPr>
                        <w:t xml:space="preserve">PEROVANO, Dalton Gean. </w:t>
                      </w:r>
                      <w:r w:rsidRPr="009D5175">
                        <w:rPr>
                          <w:b/>
                          <w:bCs/>
                          <w:color w:val="FF0000"/>
                        </w:rPr>
                        <w:t>Manual de metodologia da pesquisa científica</w:t>
                      </w:r>
                      <w:r w:rsidRPr="009D5175">
                        <w:rPr>
                          <w:color w:val="FF0000"/>
                        </w:rPr>
                        <w:t>. Curitiba: Intersaberes, 2016.</w:t>
                      </w:r>
                    </w:p>
                    <w:p w14:paraId="7E1BDD42" w14:textId="2663285D" w:rsidR="00F00F10" w:rsidRDefault="00F00F10" w:rsidP="00F00F10">
                      <w:pPr>
                        <w:jc w:val="center"/>
                      </w:pPr>
                    </w:p>
                  </w:txbxContent>
                </v:textbox>
              </v:rect>
            </w:pict>
          </mc:Fallback>
        </mc:AlternateContent>
      </w:r>
    </w:p>
    <w:p w14:paraId="6C27E28E" w14:textId="77777777" w:rsidR="00F00F10" w:rsidRDefault="00F00F10" w:rsidP="00F67478">
      <w:pPr>
        <w:pStyle w:val="style25"/>
        <w:spacing w:before="240" w:beforeAutospacing="0" w:after="240" w:afterAutospacing="0" w:line="360" w:lineRule="auto"/>
        <w:rPr>
          <w:b/>
          <w:bCs/>
        </w:rPr>
      </w:pPr>
    </w:p>
    <w:p w14:paraId="40B43B4A" w14:textId="6C5FBB1C" w:rsidR="00F00F10" w:rsidRDefault="00F00F10" w:rsidP="00F67478">
      <w:pPr>
        <w:pStyle w:val="style25"/>
        <w:spacing w:before="240" w:beforeAutospacing="0" w:after="240" w:afterAutospacing="0" w:line="360" w:lineRule="auto"/>
        <w:rPr>
          <w:b/>
          <w:bCs/>
        </w:rPr>
      </w:pPr>
    </w:p>
    <w:sectPr w:rsidR="00F00F10" w:rsidSect="00002ACA">
      <w:headerReference w:type="default" r:id="rId8"/>
      <w:footerReference w:type="default" r:id="rId9"/>
      <w:headerReference w:type="firs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5CBB" w14:textId="77777777" w:rsidR="007B55CE" w:rsidRDefault="007B55CE" w:rsidP="00002ACA">
      <w:r>
        <w:separator/>
      </w:r>
    </w:p>
  </w:endnote>
  <w:endnote w:type="continuationSeparator" w:id="0">
    <w:p w14:paraId="24B4A4C0" w14:textId="77777777" w:rsidR="007B55CE" w:rsidRDefault="007B55CE" w:rsidP="0000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7B54E5" w14:paraId="4DCB48AF" w14:textId="77777777" w:rsidTr="747B9F91">
      <w:tc>
        <w:tcPr>
          <w:tcW w:w="3213" w:type="dxa"/>
        </w:tcPr>
        <w:p w14:paraId="5B315137" w14:textId="70DA0F44" w:rsidR="007B54E5" w:rsidRDefault="007B54E5" w:rsidP="747B9F91">
          <w:pPr>
            <w:pStyle w:val="Cabealho"/>
            <w:ind w:left="-115"/>
          </w:pPr>
        </w:p>
      </w:tc>
      <w:tc>
        <w:tcPr>
          <w:tcW w:w="3213" w:type="dxa"/>
        </w:tcPr>
        <w:p w14:paraId="2386E52A" w14:textId="3972BCA3" w:rsidR="007B54E5" w:rsidRDefault="007B54E5" w:rsidP="747B9F91">
          <w:pPr>
            <w:pStyle w:val="Cabealho"/>
            <w:jc w:val="center"/>
          </w:pPr>
        </w:p>
      </w:tc>
      <w:tc>
        <w:tcPr>
          <w:tcW w:w="3213" w:type="dxa"/>
        </w:tcPr>
        <w:p w14:paraId="51B5E946" w14:textId="4D9AC9E5" w:rsidR="007B54E5" w:rsidRDefault="007B54E5" w:rsidP="747B9F91">
          <w:pPr>
            <w:pStyle w:val="Cabealho"/>
            <w:ind w:right="-115"/>
            <w:jc w:val="right"/>
          </w:pPr>
        </w:p>
      </w:tc>
    </w:tr>
  </w:tbl>
  <w:p w14:paraId="160CA534" w14:textId="27FC6DEA" w:rsidR="007B54E5" w:rsidRDefault="007B54E5" w:rsidP="747B9F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01E0" w14:textId="77777777" w:rsidR="007B55CE" w:rsidRDefault="007B55CE" w:rsidP="00002ACA">
      <w:r>
        <w:separator/>
      </w:r>
    </w:p>
  </w:footnote>
  <w:footnote w:type="continuationSeparator" w:id="0">
    <w:p w14:paraId="4EEFF900" w14:textId="77777777" w:rsidR="007B55CE" w:rsidRDefault="007B55CE" w:rsidP="0000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5FE2" w14:textId="77777777" w:rsidR="007B54E5" w:rsidRDefault="007B54E5">
    <w:pPr>
      <w:pStyle w:val="Cabealho"/>
      <w:jc w:val="right"/>
    </w:pPr>
    <w:r>
      <w:fldChar w:fldCharType="begin"/>
    </w:r>
    <w:r>
      <w:instrText xml:space="preserve"> PAGE   \* MERGEFORMAT </w:instrText>
    </w:r>
    <w:r>
      <w:fldChar w:fldCharType="separate"/>
    </w:r>
    <w:r>
      <w:rPr>
        <w:noProof/>
      </w:rPr>
      <w:t>2</w:t>
    </w:r>
    <w:r>
      <w:fldChar w:fldCharType="end"/>
    </w:r>
  </w:p>
  <w:p w14:paraId="1E9FEDB8" w14:textId="77777777" w:rsidR="007B54E5" w:rsidRDefault="007B54E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7B54E5" w14:paraId="4A19C0DD" w14:textId="77777777" w:rsidTr="747B9F91">
      <w:tc>
        <w:tcPr>
          <w:tcW w:w="3213" w:type="dxa"/>
        </w:tcPr>
        <w:p w14:paraId="0696F0BE" w14:textId="350990EF" w:rsidR="007B54E5" w:rsidRDefault="007B54E5" w:rsidP="747B9F91">
          <w:pPr>
            <w:pStyle w:val="Cabealho"/>
            <w:ind w:left="-115"/>
          </w:pPr>
        </w:p>
      </w:tc>
      <w:tc>
        <w:tcPr>
          <w:tcW w:w="3213" w:type="dxa"/>
        </w:tcPr>
        <w:p w14:paraId="59286108" w14:textId="75B7F4CD" w:rsidR="007B54E5" w:rsidRDefault="007B54E5" w:rsidP="747B9F91">
          <w:pPr>
            <w:pStyle w:val="Cabealho"/>
            <w:jc w:val="center"/>
          </w:pPr>
        </w:p>
      </w:tc>
      <w:tc>
        <w:tcPr>
          <w:tcW w:w="3213" w:type="dxa"/>
        </w:tcPr>
        <w:p w14:paraId="2959617A" w14:textId="24709195" w:rsidR="007B54E5" w:rsidRDefault="007B54E5" w:rsidP="747B9F91">
          <w:pPr>
            <w:pStyle w:val="Cabealho"/>
            <w:ind w:right="-115"/>
            <w:jc w:val="right"/>
          </w:pPr>
        </w:p>
      </w:tc>
    </w:tr>
  </w:tbl>
  <w:p w14:paraId="748540CE" w14:textId="1ED8A5D5" w:rsidR="007B54E5" w:rsidRDefault="007B54E5" w:rsidP="747B9F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625C7"/>
    <w:multiLevelType w:val="hybridMultilevel"/>
    <w:tmpl w:val="0FBC0912"/>
    <w:lvl w:ilvl="0" w:tplc="36DE2F8E">
      <w:start w:val="1"/>
      <w:numFmt w:val="decimal"/>
      <w:lvlText w:val="%1."/>
      <w:lvlJc w:val="left"/>
      <w:pPr>
        <w:ind w:left="720" w:hanging="360"/>
      </w:pPr>
    </w:lvl>
    <w:lvl w:ilvl="1" w:tplc="B3288ACE">
      <w:start w:val="1"/>
      <w:numFmt w:val="lowerLetter"/>
      <w:lvlText w:val="%2."/>
      <w:lvlJc w:val="left"/>
      <w:pPr>
        <w:ind w:left="1440" w:hanging="360"/>
      </w:pPr>
    </w:lvl>
    <w:lvl w:ilvl="2" w:tplc="9618B534">
      <w:start w:val="1"/>
      <w:numFmt w:val="lowerRoman"/>
      <w:lvlText w:val="%3."/>
      <w:lvlJc w:val="right"/>
      <w:pPr>
        <w:ind w:left="2160" w:hanging="180"/>
      </w:pPr>
    </w:lvl>
    <w:lvl w:ilvl="3" w:tplc="0666F428">
      <w:start w:val="1"/>
      <w:numFmt w:val="decimal"/>
      <w:lvlText w:val="%4."/>
      <w:lvlJc w:val="left"/>
      <w:pPr>
        <w:ind w:left="2880" w:hanging="360"/>
      </w:pPr>
    </w:lvl>
    <w:lvl w:ilvl="4" w:tplc="34BEABB2">
      <w:start w:val="1"/>
      <w:numFmt w:val="lowerLetter"/>
      <w:lvlText w:val="%5."/>
      <w:lvlJc w:val="left"/>
      <w:pPr>
        <w:ind w:left="3600" w:hanging="360"/>
      </w:pPr>
    </w:lvl>
    <w:lvl w:ilvl="5" w:tplc="6E5408D8">
      <w:start w:val="1"/>
      <w:numFmt w:val="lowerRoman"/>
      <w:lvlText w:val="%6."/>
      <w:lvlJc w:val="right"/>
      <w:pPr>
        <w:ind w:left="4320" w:hanging="180"/>
      </w:pPr>
    </w:lvl>
    <w:lvl w:ilvl="6" w:tplc="8DFECC02">
      <w:start w:val="1"/>
      <w:numFmt w:val="decimal"/>
      <w:lvlText w:val="%7."/>
      <w:lvlJc w:val="left"/>
      <w:pPr>
        <w:ind w:left="5040" w:hanging="360"/>
      </w:pPr>
    </w:lvl>
    <w:lvl w:ilvl="7" w:tplc="0220E910">
      <w:start w:val="1"/>
      <w:numFmt w:val="lowerLetter"/>
      <w:lvlText w:val="%8."/>
      <w:lvlJc w:val="left"/>
      <w:pPr>
        <w:ind w:left="5760" w:hanging="360"/>
      </w:pPr>
    </w:lvl>
    <w:lvl w:ilvl="8" w:tplc="A5FA1BA0">
      <w:start w:val="1"/>
      <w:numFmt w:val="lowerRoman"/>
      <w:lvlText w:val="%9."/>
      <w:lvlJc w:val="right"/>
      <w:pPr>
        <w:ind w:left="6480" w:hanging="180"/>
      </w:pPr>
    </w:lvl>
  </w:abstractNum>
  <w:num w:numId="1" w16cid:durableId="103245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9F0"/>
    <w:rsid w:val="00002ACA"/>
    <w:rsid w:val="000111F9"/>
    <w:rsid w:val="000139A1"/>
    <w:rsid w:val="00022E28"/>
    <w:rsid w:val="000423BA"/>
    <w:rsid w:val="00054108"/>
    <w:rsid w:val="00056CC2"/>
    <w:rsid w:val="0007667A"/>
    <w:rsid w:val="0007732A"/>
    <w:rsid w:val="00084C4A"/>
    <w:rsid w:val="00095F65"/>
    <w:rsid w:val="000A3B79"/>
    <w:rsid w:val="000F692C"/>
    <w:rsid w:val="001355C0"/>
    <w:rsid w:val="00152EDA"/>
    <w:rsid w:val="001729C4"/>
    <w:rsid w:val="001C18FF"/>
    <w:rsid w:val="001E40EF"/>
    <w:rsid w:val="001F1ADE"/>
    <w:rsid w:val="001F572D"/>
    <w:rsid w:val="0022617B"/>
    <w:rsid w:val="002445A3"/>
    <w:rsid w:val="00257C5D"/>
    <w:rsid w:val="00261737"/>
    <w:rsid w:val="002745A7"/>
    <w:rsid w:val="00280880"/>
    <w:rsid w:val="00292AFF"/>
    <w:rsid w:val="002A2D1E"/>
    <w:rsid w:val="002A3CB7"/>
    <w:rsid w:val="002A703E"/>
    <w:rsid w:val="002D1868"/>
    <w:rsid w:val="002E36F4"/>
    <w:rsid w:val="003348C0"/>
    <w:rsid w:val="00374F07"/>
    <w:rsid w:val="003823B6"/>
    <w:rsid w:val="00385C58"/>
    <w:rsid w:val="003C4735"/>
    <w:rsid w:val="003F203E"/>
    <w:rsid w:val="003F7767"/>
    <w:rsid w:val="00400EDF"/>
    <w:rsid w:val="004019DA"/>
    <w:rsid w:val="004430B9"/>
    <w:rsid w:val="00454656"/>
    <w:rsid w:val="0047567D"/>
    <w:rsid w:val="004810A3"/>
    <w:rsid w:val="004B1866"/>
    <w:rsid w:val="00527331"/>
    <w:rsid w:val="00542266"/>
    <w:rsid w:val="00560032"/>
    <w:rsid w:val="0056085B"/>
    <w:rsid w:val="00561E0F"/>
    <w:rsid w:val="0059189B"/>
    <w:rsid w:val="00595BF3"/>
    <w:rsid w:val="005B28FA"/>
    <w:rsid w:val="005F49C6"/>
    <w:rsid w:val="005F6049"/>
    <w:rsid w:val="00602734"/>
    <w:rsid w:val="00610C8B"/>
    <w:rsid w:val="00643D62"/>
    <w:rsid w:val="00645AEE"/>
    <w:rsid w:val="0065138A"/>
    <w:rsid w:val="00651C7C"/>
    <w:rsid w:val="00656784"/>
    <w:rsid w:val="0066166A"/>
    <w:rsid w:val="00667377"/>
    <w:rsid w:val="0067219A"/>
    <w:rsid w:val="00674234"/>
    <w:rsid w:val="00674FDE"/>
    <w:rsid w:val="00676F6F"/>
    <w:rsid w:val="006956AD"/>
    <w:rsid w:val="006E4B9B"/>
    <w:rsid w:val="006F16E2"/>
    <w:rsid w:val="00711734"/>
    <w:rsid w:val="00711DEC"/>
    <w:rsid w:val="007137DE"/>
    <w:rsid w:val="00714B0A"/>
    <w:rsid w:val="00717CC9"/>
    <w:rsid w:val="0077088C"/>
    <w:rsid w:val="00781B6E"/>
    <w:rsid w:val="007875C6"/>
    <w:rsid w:val="007B54E5"/>
    <w:rsid w:val="007B55CE"/>
    <w:rsid w:val="007D3801"/>
    <w:rsid w:val="007D40BD"/>
    <w:rsid w:val="007E572F"/>
    <w:rsid w:val="00812306"/>
    <w:rsid w:val="00814DA9"/>
    <w:rsid w:val="008319FC"/>
    <w:rsid w:val="00841035"/>
    <w:rsid w:val="00851518"/>
    <w:rsid w:val="008859F0"/>
    <w:rsid w:val="00893035"/>
    <w:rsid w:val="008A0B6C"/>
    <w:rsid w:val="008A0C33"/>
    <w:rsid w:val="008B7282"/>
    <w:rsid w:val="008C30E7"/>
    <w:rsid w:val="008F5D97"/>
    <w:rsid w:val="009714C6"/>
    <w:rsid w:val="00997F34"/>
    <w:rsid w:val="009A089F"/>
    <w:rsid w:val="009C4047"/>
    <w:rsid w:val="009D0D65"/>
    <w:rsid w:val="009D5175"/>
    <w:rsid w:val="009E5DF0"/>
    <w:rsid w:val="009E7784"/>
    <w:rsid w:val="009F1FBF"/>
    <w:rsid w:val="00A10344"/>
    <w:rsid w:val="00A47088"/>
    <w:rsid w:val="00A51CF5"/>
    <w:rsid w:val="00A65996"/>
    <w:rsid w:val="00A77CD7"/>
    <w:rsid w:val="00A813CF"/>
    <w:rsid w:val="00A819D9"/>
    <w:rsid w:val="00AB345E"/>
    <w:rsid w:val="00AB6EE8"/>
    <w:rsid w:val="00AC3989"/>
    <w:rsid w:val="00B17D76"/>
    <w:rsid w:val="00B36FB1"/>
    <w:rsid w:val="00B41931"/>
    <w:rsid w:val="00B42CFF"/>
    <w:rsid w:val="00B450EA"/>
    <w:rsid w:val="00B97772"/>
    <w:rsid w:val="00BD4A8A"/>
    <w:rsid w:val="00C044E0"/>
    <w:rsid w:val="00C13C42"/>
    <w:rsid w:val="00C23201"/>
    <w:rsid w:val="00C23CE4"/>
    <w:rsid w:val="00C5053E"/>
    <w:rsid w:val="00C668D3"/>
    <w:rsid w:val="00C72708"/>
    <w:rsid w:val="00C76BC1"/>
    <w:rsid w:val="00C77CFB"/>
    <w:rsid w:val="00C93DA3"/>
    <w:rsid w:val="00C977D3"/>
    <w:rsid w:val="00CA4BC5"/>
    <w:rsid w:val="00CB06A4"/>
    <w:rsid w:val="00CB2562"/>
    <w:rsid w:val="00CD3AD0"/>
    <w:rsid w:val="00CD460E"/>
    <w:rsid w:val="00CE6E89"/>
    <w:rsid w:val="00D00695"/>
    <w:rsid w:val="00D060F2"/>
    <w:rsid w:val="00D16B0A"/>
    <w:rsid w:val="00D3006F"/>
    <w:rsid w:val="00D43396"/>
    <w:rsid w:val="00D55267"/>
    <w:rsid w:val="00D63D25"/>
    <w:rsid w:val="00D813EF"/>
    <w:rsid w:val="00D84055"/>
    <w:rsid w:val="00D864E7"/>
    <w:rsid w:val="00DB1A48"/>
    <w:rsid w:val="00DB2969"/>
    <w:rsid w:val="00DE1AA4"/>
    <w:rsid w:val="00E10E3A"/>
    <w:rsid w:val="00E17527"/>
    <w:rsid w:val="00E3227D"/>
    <w:rsid w:val="00E42F35"/>
    <w:rsid w:val="00E432DD"/>
    <w:rsid w:val="00E60E24"/>
    <w:rsid w:val="00E654F3"/>
    <w:rsid w:val="00E92715"/>
    <w:rsid w:val="00EA5938"/>
    <w:rsid w:val="00EB5B0A"/>
    <w:rsid w:val="00ED3AAF"/>
    <w:rsid w:val="00ED4333"/>
    <w:rsid w:val="00ED5220"/>
    <w:rsid w:val="00EE374F"/>
    <w:rsid w:val="00F00AB1"/>
    <w:rsid w:val="00F00F10"/>
    <w:rsid w:val="00F05D85"/>
    <w:rsid w:val="00F173E1"/>
    <w:rsid w:val="00F279B1"/>
    <w:rsid w:val="00F40BF5"/>
    <w:rsid w:val="00F54CD5"/>
    <w:rsid w:val="00F635A1"/>
    <w:rsid w:val="00F67478"/>
    <w:rsid w:val="00F71768"/>
    <w:rsid w:val="00F967B5"/>
    <w:rsid w:val="00FA6BB7"/>
    <w:rsid w:val="00FB3BE9"/>
    <w:rsid w:val="00FC578A"/>
    <w:rsid w:val="00FD59A8"/>
    <w:rsid w:val="00FE475B"/>
    <w:rsid w:val="00FF6907"/>
    <w:rsid w:val="163BE746"/>
    <w:rsid w:val="247FC545"/>
    <w:rsid w:val="2D1562FB"/>
    <w:rsid w:val="2E36232D"/>
    <w:rsid w:val="320C1630"/>
    <w:rsid w:val="409C67B2"/>
    <w:rsid w:val="6E4DBDF0"/>
    <w:rsid w:val="747B9F9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7732"/>
  <w15:chartTrackingRefBased/>
  <w15:docId w15:val="{3F3899C8-B678-47DD-9407-CE7B5F95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eastAsia="pt-BR"/>
    </w:rPr>
  </w:style>
  <w:style w:type="paragraph" w:styleId="Ttulo1">
    <w:name w:val="heading 1"/>
    <w:basedOn w:val="Normal"/>
    <w:next w:val="Normal"/>
    <w:qFormat/>
    <w:pPr>
      <w:keepNext/>
      <w:jc w:val="both"/>
      <w:outlineLvl w:val="0"/>
    </w:pPr>
    <w:rPr>
      <w:b/>
      <w:szCs w:val="20"/>
    </w:rPr>
  </w:style>
  <w:style w:type="paragraph" w:styleId="Ttulo6">
    <w:name w:val="heading 6"/>
    <w:basedOn w:val="Normal"/>
    <w:next w:val="Normal"/>
    <w:qFormat/>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Pr>
      <w:rFonts w:ascii="Times New Roman" w:eastAsia="Times New Roman" w:hAnsi="Times New Roman" w:cs="Times New Roman"/>
      <w:b/>
      <w:sz w:val="24"/>
      <w:szCs w:val="20"/>
      <w:lang w:eastAsia="pt-BR"/>
    </w:rPr>
  </w:style>
  <w:style w:type="character" w:customStyle="1" w:styleId="Ttulo6Char">
    <w:name w:val="Título 6 Char"/>
    <w:rPr>
      <w:rFonts w:ascii="Times New Roman" w:eastAsia="Times New Roman" w:hAnsi="Times New Roman" w:cs="Times New Roman"/>
      <w:b/>
      <w:bCs/>
      <w:lang w:eastAsia="pt-BR"/>
    </w:rPr>
  </w:style>
  <w:style w:type="paragraph" w:styleId="Cabealho">
    <w:name w:val="header"/>
    <w:basedOn w:val="Normal"/>
    <w:uiPriority w:val="99"/>
    <w:pPr>
      <w:tabs>
        <w:tab w:val="center" w:pos="4419"/>
        <w:tab w:val="right" w:pos="8838"/>
      </w:tabs>
    </w:pPr>
    <w:rPr>
      <w:sz w:val="20"/>
      <w:szCs w:val="20"/>
    </w:rPr>
  </w:style>
  <w:style w:type="character" w:customStyle="1" w:styleId="CabealhoChar">
    <w:name w:val="Cabeçalho Char"/>
    <w:uiPriority w:val="99"/>
    <w:rPr>
      <w:rFonts w:ascii="Times New Roman" w:eastAsia="Times New Roman" w:hAnsi="Times New Roman" w:cs="Times New Roman"/>
      <w:sz w:val="20"/>
      <w:szCs w:val="20"/>
      <w:lang w:eastAsia="pt-BR"/>
    </w:rPr>
  </w:style>
  <w:style w:type="paragraph" w:styleId="Ttulo">
    <w:name w:val="Title"/>
    <w:basedOn w:val="Normal"/>
    <w:qFormat/>
    <w:pPr>
      <w:jc w:val="center"/>
    </w:pPr>
    <w:rPr>
      <w:b/>
      <w:szCs w:val="20"/>
    </w:rPr>
  </w:style>
  <w:style w:type="character" w:customStyle="1" w:styleId="TtuloChar">
    <w:name w:val="Título Char"/>
    <w:rPr>
      <w:rFonts w:ascii="Times New Roman" w:eastAsia="Times New Roman" w:hAnsi="Times New Roman" w:cs="Times New Roman"/>
      <w:b/>
      <w:sz w:val="24"/>
      <w:szCs w:val="20"/>
      <w:lang w:eastAsia="pt-BR"/>
    </w:rPr>
  </w:style>
  <w:style w:type="paragraph" w:styleId="NormalWeb">
    <w:name w:val="Normal (Web)"/>
    <w:basedOn w:val="Normal"/>
    <w:semiHidden/>
    <w:pPr>
      <w:spacing w:before="100" w:beforeAutospacing="1" w:after="100" w:afterAutospacing="1"/>
    </w:pPr>
  </w:style>
  <w:style w:type="paragraph" w:customStyle="1" w:styleId="style25">
    <w:name w:val="style25"/>
    <w:basedOn w:val="Normal"/>
    <w:pPr>
      <w:spacing w:before="100" w:beforeAutospacing="1" w:after="100" w:afterAutospacing="1"/>
    </w:pPr>
  </w:style>
  <w:style w:type="paragraph" w:styleId="Recuodecorpodetexto">
    <w:name w:val="Body Text Indent"/>
    <w:basedOn w:val="Normal"/>
    <w:semiHidden/>
    <w:pPr>
      <w:spacing w:line="360" w:lineRule="auto"/>
      <w:ind w:firstLine="720"/>
      <w:jc w:val="both"/>
    </w:pPr>
  </w:style>
  <w:style w:type="paragraph" w:styleId="Rodap">
    <w:name w:val="footer"/>
    <w:basedOn w:val="Normal"/>
    <w:link w:val="RodapChar"/>
    <w:uiPriority w:val="99"/>
    <w:unhideWhenUsed/>
    <w:rsid w:val="00002ACA"/>
    <w:pPr>
      <w:tabs>
        <w:tab w:val="center" w:pos="4252"/>
        <w:tab w:val="right" w:pos="8504"/>
      </w:tabs>
    </w:pPr>
  </w:style>
  <w:style w:type="character" w:customStyle="1" w:styleId="RodapChar">
    <w:name w:val="Rodapé Char"/>
    <w:link w:val="Rodap"/>
    <w:uiPriority w:val="99"/>
    <w:rsid w:val="00002ACA"/>
    <w:rPr>
      <w:rFonts w:ascii="Times New Roman" w:eastAsia="Times New Roman" w:hAnsi="Times New Roman"/>
      <w:sz w:val="24"/>
      <w:szCs w:val="24"/>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1Clara-nfase1">
    <w:name w:val="Grid Table 1 Light Accent 1"/>
    <w:basedOn w:val="Tabe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lang w:eastAsia="pt-BR"/>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6166A"/>
    <w:rPr>
      <w:rFonts w:ascii="Segoe UI" w:hAnsi="Segoe UI" w:cs="Segoe UI"/>
      <w:sz w:val="18"/>
      <w:szCs w:val="18"/>
    </w:rPr>
  </w:style>
  <w:style w:type="character" w:customStyle="1" w:styleId="TextodebaloChar">
    <w:name w:val="Texto de balão Char"/>
    <w:basedOn w:val="Fontepargpadro"/>
    <w:link w:val="Textodebalo"/>
    <w:uiPriority w:val="99"/>
    <w:semiHidden/>
    <w:rsid w:val="0066166A"/>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3F203E"/>
    <w:rPr>
      <w:b/>
      <w:bCs/>
    </w:rPr>
  </w:style>
  <w:style w:type="character" w:customStyle="1" w:styleId="AssuntodocomentrioChar">
    <w:name w:val="Assunto do comentário Char"/>
    <w:basedOn w:val="TextodecomentrioChar"/>
    <w:link w:val="Assuntodocomentrio"/>
    <w:uiPriority w:val="99"/>
    <w:semiHidden/>
    <w:rsid w:val="003F203E"/>
    <w:rPr>
      <w:rFonts w:ascii="Times New Roman" w:eastAsia="Times New Roman" w:hAnsi="Times New Roman"/>
      <w:b/>
      <w:bCs/>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00382902\Downloads\modelo_do_paper_da_pratica_(9)%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BC8D-957B-4586-A52F-B2BE1458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modelo_do_paper_da_pratica_(9) (5).dotx</Template>
  <TotalTime>7</TotalTime>
  <Pages>1</Pages>
  <Words>38</Words>
  <Characters>207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GrupoUniasselvi</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00900382902</dc:creator>
  <cp:keywords/>
  <dc:description/>
  <cp:lastModifiedBy>Jefferson Santana</cp:lastModifiedBy>
  <cp:revision>2</cp:revision>
  <cp:lastPrinted>2019-06-26T12:00:00Z</cp:lastPrinted>
  <dcterms:created xsi:type="dcterms:W3CDTF">2022-10-24T23:17:00Z</dcterms:created>
  <dcterms:modified xsi:type="dcterms:W3CDTF">2022-10-24T23:17:00Z</dcterms:modified>
</cp:coreProperties>
</file>